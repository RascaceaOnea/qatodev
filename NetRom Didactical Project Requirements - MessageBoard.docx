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EB64D" w14:textId="77777777" w:rsidR="005E65B6" w:rsidRPr="00F11991" w:rsidRDefault="005E65B6" w:rsidP="00423C8F"/>
    <w:p w14:paraId="164EB64E" w14:textId="77777777" w:rsidR="005E65B6" w:rsidRPr="00F11991" w:rsidRDefault="0087317F" w:rsidP="00213B08">
      <w:pPr>
        <w:jc w:val="center"/>
        <w:rPr>
          <w:rStyle w:val="Emphasis"/>
          <w:color w:val="0070C0"/>
          <w:sz w:val="48"/>
          <w:szCs w:val="48"/>
        </w:rPr>
      </w:pPr>
      <w:r w:rsidRPr="00F11991">
        <w:rPr>
          <w:rStyle w:val="Emphasis"/>
          <w:color w:val="0070C0"/>
          <w:sz w:val="48"/>
          <w:szCs w:val="48"/>
        </w:rPr>
        <w:t>Message Board</w:t>
      </w:r>
    </w:p>
    <w:p w14:paraId="164EB652" w14:textId="77777777" w:rsidR="00213B08" w:rsidRPr="00F11991" w:rsidRDefault="00213B08" w:rsidP="00213B08">
      <w:pPr>
        <w:pStyle w:val="Heading1"/>
      </w:pPr>
      <w:r w:rsidRPr="00F11991">
        <w:t>Business requirements</w:t>
      </w:r>
    </w:p>
    <w:p w14:paraId="164EB653" w14:textId="13C97197" w:rsidR="007216C5" w:rsidRPr="00F11991" w:rsidRDefault="00873E24" w:rsidP="007216C5">
      <w:r>
        <w:t>In order to increase the employee’s productivity, o</w:t>
      </w:r>
      <w:r w:rsidR="00F10144">
        <w:t xml:space="preserve">ur company needed </w:t>
      </w:r>
      <w:r>
        <w:t xml:space="preserve">to create a Solution where the employees will participate in a cause-related dialogue to share, learn and search different answers on their issued problems. All active users will have the possibility to post and reply on </w:t>
      </w:r>
      <w:r w:rsidR="00D81A1F">
        <w:t>“Message Board”, also they can search</w:t>
      </w:r>
      <w:r w:rsidR="00D81A1F" w:rsidRPr="00D81A1F">
        <w:t xml:space="preserve"> real-time answers on important needs and issues</w:t>
      </w:r>
      <w:r w:rsidR="00D81A1F">
        <w:t>.</w:t>
      </w:r>
    </w:p>
    <w:p w14:paraId="164EB654" w14:textId="77777777" w:rsidR="00213B08" w:rsidRPr="00F11991" w:rsidRDefault="00213B08" w:rsidP="00213B08">
      <w:pPr>
        <w:pStyle w:val="Heading1"/>
      </w:pPr>
      <w:r w:rsidRPr="00F11991">
        <w:t>Functional requirements</w:t>
      </w:r>
    </w:p>
    <w:p w14:paraId="164EB655" w14:textId="320E742A" w:rsidR="00BF4A64" w:rsidRPr="00BC243C" w:rsidRDefault="00346BD3" w:rsidP="006568FD">
      <w:pPr>
        <w:rPr>
          <w:szCs w:val="20"/>
        </w:rPr>
      </w:pPr>
      <w:r w:rsidRPr="00BC243C">
        <w:rPr>
          <w:szCs w:val="20"/>
        </w:rPr>
        <w:t xml:space="preserve">Implement </w:t>
      </w:r>
      <w:r w:rsidR="00213B08" w:rsidRPr="00BC243C">
        <w:rPr>
          <w:szCs w:val="20"/>
        </w:rPr>
        <w:t xml:space="preserve">a </w:t>
      </w:r>
      <w:r w:rsidRPr="00BC243C">
        <w:rPr>
          <w:szCs w:val="20"/>
        </w:rPr>
        <w:t>solution for “</w:t>
      </w:r>
      <w:r w:rsidR="003F669C" w:rsidRPr="00BC243C">
        <w:rPr>
          <w:szCs w:val="20"/>
        </w:rPr>
        <w:t>Message Board</w:t>
      </w:r>
      <w:r w:rsidRPr="00BC243C">
        <w:rPr>
          <w:szCs w:val="20"/>
        </w:rPr>
        <w:t xml:space="preserve">”. </w:t>
      </w:r>
      <w:r w:rsidR="00BF4A64" w:rsidRPr="00BC243C">
        <w:rPr>
          <w:szCs w:val="20"/>
        </w:rPr>
        <w:t>There will be two type of users within the application: Managers and Board users. Permissions for these two type of users will be different</w:t>
      </w:r>
      <w:r w:rsidR="007D619E">
        <w:rPr>
          <w:szCs w:val="20"/>
        </w:rPr>
        <w:t>.</w:t>
      </w:r>
    </w:p>
    <w:p w14:paraId="164EB656" w14:textId="77777777" w:rsidR="00344A63" w:rsidRPr="00BC243C" w:rsidRDefault="00344A63" w:rsidP="00381A88">
      <w:pPr>
        <w:rPr>
          <w:szCs w:val="20"/>
        </w:rPr>
      </w:pPr>
    </w:p>
    <w:p w14:paraId="164EB657" w14:textId="77777777" w:rsidR="00381A88" w:rsidRPr="00BC243C" w:rsidRDefault="00381A88" w:rsidP="00381A88">
      <w:pPr>
        <w:rPr>
          <w:szCs w:val="20"/>
        </w:rPr>
      </w:pPr>
      <w:r w:rsidRPr="00BC243C">
        <w:rPr>
          <w:szCs w:val="20"/>
        </w:rPr>
        <w:t>Managers should be able to:</w:t>
      </w:r>
    </w:p>
    <w:p w14:paraId="164EB658" w14:textId="77777777" w:rsidR="00DF3D04" w:rsidRPr="00BC243C" w:rsidRDefault="00DF3D04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Visualize all users from the system (grid/table view) and see details about certain users (by clicking an individual from the table view)</w:t>
      </w:r>
    </w:p>
    <w:p w14:paraId="164EB659" w14:textId="77777777" w:rsidR="00381A88" w:rsidRPr="00BC243C" w:rsidRDefault="00381A88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Activate and deactivate users</w:t>
      </w:r>
    </w:p>
    <w:p w14:paraId="164EB65A" w14:textId="77777777" w:rsidR="00AB15FA" w:rsidRPr="00BC243C" w:rsidRDefault="00AB15FA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Filter on active/inactive users</w:t>
      </w:r>
    </w:p>
    <w:p w14:paraId="164EB65B" w14:textId="77777777" w:rsidR="009370FF" w:rsidRPr="00BC243C" w:rsidRDefault="009370FF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Disable/delete comments or posts added by certain users</w:t>
      </w:r>
    </w:p>
    <w:p w14:paraId="164EB65C" w14:textId="77777777" w:rsidR="00381A88" w:rsidRPr="00AD693E" w:rsidRDefault="00381A88" w:rsidP="00AD693E">
      <w:pPr>
        <w:rPr>
          <w:szCs w:val="20"/>
        </w:rPr>
      </w:pPr>
      <w:r w:rsidRPr="00AD693E">
        <w:rPr>
          <w:szCs w:val="20"/>
        </w:rPr>
        <w:t>Regular users should be able to:</w:t>
      </w:r>
    </w:p>
    <w:p w14:paraId="164EB65D" w14:textId="77777777" w:rsidR="006E60BE" w:rsidRPr="00BC243C" w:rsidRDefault="006E60BE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Register within the application</w:t>
      </w:r>
    </w:p>
    <w:p w14:paraId="164EB65E" w14:textId="77777777" w:rsidR="006E60BE" w:rsidRPr="00BC243C" w:rsidRDefault="006E60BE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Gain access to the application by logging in</w:t>
      </w:r>
      <w:bookmarkStart w:id="0" w:name="_GoBack"/>
      <w:bookmarkEnd w:id="0"/>
    </w:p>
    <w:p w14:paraId="164EB65F" w14:textId="77777777" w:rsidR="00381A88" w:rsidRPr="00BC243C" w:rsidRDefault="0029583F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 xml:space="preserve">Add </w:t>
      </w:r>
      <w:r w:rsidR="00B40701" w:rsidRPr="00BC243C">
        <w:rPr>
          <w:rFonts w:ascii="Verdana" w:hAnsi="Verdana"/>
          <w:sz w:val="20"/>
          <w:szCs w:val="20"/>
        </w:rPr>
        <w:t>Posts on message board</w:t>
      </w:r>
    </w:p>
    <w:p w14:paraId="164EB660" w14:textId="77777777" w:rsidR="00381A88" w:rsidRPr="00BC243C" w:rsidRDefault="0029583F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 xml:space="preserve">Add </w:t>
      </w:r>
      <w:r w:rsidR="00B40701" w:rsidRPr="00BC243C">
        <w:rPr>
          <w:rFonts w:ascii="Verdana" w:hAnsi="Verdana"/>
          <w:sz w:val="20"/>
          <w:szCs w:val="20"/>
        </w:rPr>
        <w:t>Comments to Posts</w:t>
      </w:r>
      <w:r w:rsidRPr="00BC243C">
        <w:rPr>
          <w:rFonts w:ascii="Verdana" w:hAnsi="Verdana"/>
          <w:sz w:val="20"/>
          <w:szCs w:val="20"/>
        </w:rPr>
        <w:t xml:space="preserve"> added by other users</w:t>
      </w:r>
    </w:p>
    <w:p w14:paraId="164EB661" w14:textId="77777777" w:rsidR="00477CA7" w:rsidRPr="00BC243C" w:rsidRDefault="00FD74D5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Change its password and profile image from the Profile menu</w:t>
      </w:r>
    </w:p>
    <w:p w14:paraId="5D89D0AC" w14:textId="0BE13541" w:rsidR="003B18C7" w:rsidRDefault="003B18C7" w:rsidP="003B18C7">
      <w:r>
        <w:t>Post and comments general rules</w:t>
      </w:r>
      <w:r w:rsidR="00BA3865">
        <w:t xml:space="preserve"> (inheritance)</w:t>
      </w:r>
      <w:r>
        <w:t>:</w:t>
      </w:r>
    </w:p>
    <w:p w14:paraId="3BD79CD1" w14:textId="4305DE79" w:rsidR="00101726" w:rsidRDefault="00101726" w:rsidP="008405EF">
      <w:pPr>
        <w:pStyle w:val="ListParagraph"/>
        <w:numPr>
          <w:ilvl w:val="0"/>
          <w:numId w:val="40"/>
        </w:numPr>
      </w:pPr>
      <w:r w:rsidRPr="006B0648">
        <w:rPr>
          <w:rFonts w:ascii="Verdana" w:hAnsi="Verdana"/>
          <w:sz w:val="20"/>
          <w:szCs w:val="20"/>
        </w:rPr>
        <w:t>Posts</w:t>
      </w:r>
    </w:p>
    <w:p w14:paraId="67EA6C33" w14:textId="67EA6C33" w:rsidR="67EA6C33" w:rsidRDefault="67EA6C33" w:rsidP="008405EF">
      <w:pPr>
        <w:pStyle w:val="ListParagraph"/>
        <w:numPr>
          <w:ilvl w:val="1"/>
          <w:numId w:val="40"/>
        </w:numPr>
      </w:pPr>
      <w:r w:rsidRPr="01A54735">
        <w:rPr>
          <w:rFonts w:ascii="Verdana" w:eastAsia="Verdana" w:hAnsi="Verdana" w:cs="Verdana"/>
          <w:color w:val="000000" w:themeColor="text1"/>
          <w:sz w:val="20"/>
          <w:szCs w:val="20"/>
        </w:rPr>
        <w:t>can be simple text messa</w:t>
      </w:r>
      <w:r w:rsidRPr="67EA6C33">
        <w:rPr>
          <w:rFonts w:ascii="Verdana" w:eastAsia="Verdana" w:hAnsi="Verdana" w:cs="Verdana"/>
          <w:color w:val="000000" w:themeColor="text1"/>
          <w:sz w:val="20"/>
          <w:szCs w:val="20"/>
        </w:rPr>
        <w:t>ges or URL’s. In case of an URL is present within the text message, this should be displayed as a clickable link.</w:t>
      </w:r>
    </w:p>
    <w:p w14:paraId="6E27E01A" w14:textId="7BAFE6AC" w:rsidR="003B18C7" w:rsidRDefault="4C822058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 w:rsidRPr="4C822058">
        <w:rPr>
          <w:rFonts w:ascii="Verdana" w:eastAsia="Verdana" w:hAnsi="Verdana" w:cs="Verdana"/>
          <w:sz w:val="20"/>
          <w:szCs w:val="20"/>
        </w:rPr>
        <w:t>c</w:t>
      </w:r>
      <w:r w:rsidR="0052629A" w:rsidRPr="4C822058">
        <w:rPr>
          <w:rFonts w:ascii="Verdana" w:eastAsia="Verdana" w:hAnsi="Verdana" w:cs="Verdana"/>
          <w:sz w:val="20"/>
          <w:szCs w:val="20"/>
        </w:rPr>
        <w:t>an</w:t>
      </w:r>
      <w:r w:rsidR="00F420DC" w:rsidRPr="0F7C8463">
        <w:rPr>
          <w:rFonts w:ascii="Verdana" w:eastAsia="Verdana" w:hAnsi="Verdana" w:cs="Verdana"/>
          <w:sz w:val="20"/>
          <w:szCs w:val="20"/>
        </w:rPr>
        <w:t xml:space="preserve"> have </w:t>
      </w:r>
      <w:r w:rsidR="0F7C8463" w:rsidRPr="0F7C8463">
        <w:rPr>
          <w:rFonts w:ascii="Verdana" w:eastAsia="Verdana" w:hAnsi="Verdana" w:cs="Verdana"/>
          <w:sz w:val="20"/>
          <w:szCs w:val="20"/>
        </w:rPr>
        <w:t xml:space="preserve">one </w:t>
      </w:r>
      <w:r w:rsidR="00F420DC" w:rsidRPr="7BAFE6AC">
        <w:rPr>
          <w:rFonts w:ascii="Verdana" w:eastAsia="Verdana" w:hAnsi="Verdana" w:cs="Verdana"/>
          <w:sz w:val="20"/>
          <w:szCs w:val="20"/>
        </w:rPr>
        <w:t>image</w:t>
      </w:r>
      <w:r w:rsidR="7BAFE6AC" w:rsidRPr="7BAFE6AC">
        <w:rPr>
          <w:rFonts w:ascii="Verdana" w:eastAsia="Verdana" w:hAnsi="Verdana" w:cs="Verdana"/>
          <w:sz w:val="20"/>
          <w:szCs w:val="20"/>
        </w:rPr>
        <w:t xml:space="preserve"> that will be displayed together with the published post</w:t>
      </w:r>
      <w:r w:rsidRPr="7BAFE6AC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. </w:t>
      </w:r>
      <w:r w:rsidRPr="4C822058">
        <w:rPr>
          <w:rFonts w:ascii="Verdana" w:eastAsia="Verdana" w:hAnsi="Verdana" w:cs="Verdana"/>
          <w:sz w:val="20"/>
          <w:szCs w:val="20"/>
        </w:rPr>
        <w:t xml:space="preserve"> </w:t>
      </w:r>
    </w:p>
    <w:p w14:paraId="1A6D6F2C" w14:textId="4C8A0CE3" w:rsidR="00101726" w:rsidRDefault="00101726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 w:rsidRPr="4C8A0CE3">
        <w:rPr>
          <w:rFonts w:ascii="Verdana" w:eastAsia="Verdana" w:hAnsi="Verdana" w:cs="Verdana"/>
          <w:sz w:val="20"/>
          <w:szCs w:val="20"/>
        </w:rPr>
        <w:t>can be published (visible to others when published)</w:t>
      </w:r>
      <w:r w:rsidR="4C8A0CE3" w:rsidRPr="4C8A0CE3">
        <w:rPr>
          <w:rFonts w:ascii="Verdana" w:eastAsia="Verdana" w:hAnsi="Verdana" w:cs="Verdana"/>
          <w:sz w:val="20"/>
          <w:szCs w:val="20"/>
        </w:rPr>
        <w:t xml:space="preserve"> or draft/hidden.</w:t>
      </w:r>
    </w:p>
    <w:p w14:paraId="29FE873D" w14:textId="1E472BCB" w:rsidR="006B0648" w:rsidRDefault="006B0648" w:rsidP="008405EF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Comments</w:t>
      </w:r>
    </w:p>
    <w:p w14:paraId="3D44D98D" w14:textId="06461AAF" w:rsidR="003B18C7" w:rsidRDefault="00FD793C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 be blocked</w:t>
      </w:r>
      <w:r w:rsidR="002F08E9" w:rsidRPr="23B02B0A">
        <w:rPr>
          <w:rFonts w:ascii="Verdana" w:eastAsia="Verdana" w:hAnsi="Verdana" w:cs="Verdana"/>
          <w:sz w:val="20"/>
          <w:szCs w:val="20"/>
        </w:rPr>
        <w:t xml:space="preserve"> by author of the post</w:t>
      </w:r>
      <w:r w:rsidR="23B02B0A" w:rsidRPr="23B02B0A">
        <w:rPr>
          <w:rFonts w:ascii="Verdana" w:eastAsia="Verdana" w:hAnsi="Verdana" w:cs="Verdana"/>
          <w:sz w:val="20"/>
          <w:szCs w:val="20"/>
        </w:rPr>
        <w:t>.</w:t>
      </w:r>
    </w:p>
    <w:p w14:paraId="3BF27785" w14:textId="188A013E" w:rsidR="007B1881" w:rsidRDefault="006C2997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can have comments </w:t>
      </w:r>
      <w:r w:rsidR="007449A1">
        <w:rPr>
          <w:rFonts w:ascii="Verdana" w:hAnsi="Verdana"/>
          <w:sz w:val="20"/>
          <w:szCs w:val="20"/>
        </w:rPr>
        <w:t>(parent child relation</w:t>
      </w:r>
      <w:r w:rsidR="0027491A">
        <w:rPr>
          <w:rFonts w:ascii="Verdana" w:hAnsi="Verdana"/>
          <w:sz w:val="20"/>
          <w:szCs w:val="20"/>
        </w:rPr>
        <w:t xml:space="preserve"> </w:t>
      </w:r>
      <w:r w:rsidR="00DF565F">
        <w:rPr>
          <w:rFonts w:ascii="Verdana" w:hAnsi="Verdana"/>
          <w:sz w:val="20"/>
          <w:szCs w:val="20"/>
        </w:rPr>
        <w:t>on multiple levels</w:t>
      </w:r>
      <w:r w:rsidR="007449A1" w:rsidRPr="23B02B0A">
        <w:rPr>
          <w:rFonts w:ascii="Verdana" w:eastAsia="Verdana" w:hAnsi="Verdana" w:cs="Verdana"/>
          <w:sz w:val="20"/>
          <w:szCs w:val="20"/>
        </w:rPr>
        <w:t>)</w:t>
      </w:r>
      <w:r w:rsidR="23B02B0A" w:rsidRPr="23B02B0A">
        <w:rPr>
          <w:rFonts w:ascii="Verdana" w:eastAsia="Verdana" w:hAnsi="Verdana" w:cs="Verdana"/>
          <w:sz w:val="20"/>
          <w:szCs w:val="20"/>
        </w:rPr>
        <w:t>.</w:t>
      </w:r>
    </w:p>
    <w:p w14:paraId="39EDCF9B" w14:textId="2F5E7EE2" w:rsidR="00BA3865" w:rsidRDefault="00BA3865" w:rsidP="008405EF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Posts and </w:t>
      </w:r>
      <w:r w:rsidR="00B37CDF">
        <w:rPr>
          <w:rFonts w:ascii="Verdana" w:hAnsi="Verdana"/>
          <w:sz w:val="20"/>
          <w:szCs w:val="20"/>
        </w:rPr>
        <w:t>comments have in common:</w:t>
      </w:r>
    </w:p>
    <w:p w14:paraId="456ADAF3" w14:textId="321F6CBE" w:rsidR="00B37CDF" w:rsidRDefault="00B37CDF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Author</w:t>
      </w:r>
    </w:p>
    <w:p w14:paraId="1216C353" w14:textId="4A196137" w:rsidR="00B37CDF" w:rsidRDefault="00B37CDF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</w:t>
      </w:r>
    </w:p>
    <w:p w14:paraId="398BAA44" w14:textId="4B76FB70" w:rsidR="67EA6C33" w:rsidRDefault="67EA6C33" w:rsidP="008405EF">
      <w:pPr>
        <w:numPr>
          <w:ilvl w:val="1"/>
          <w:numId w:val="40"/>
        </w:numPr>
      </w:pPr>
      <w:r>
        <w:t xml:space="preserve">Text </w:t>
      </w:r>
      <w:r w:rsidR="4B76FB70">
        <w:t>(</w:t>
      </w:r>
      <w:r>
        <w:t>can’t be longer than 160 characters (configurable)</w:t>
      </w:r>
      <w:r w:rsidR="4B76FB70">
        <w:t>)</w:t>
      </w:r>
    </w:p>
    <w:p w14:paraId="6476EFFD" w14:textId="6476EFFD" w:rsidR="6476EFFD" w:rsidRDefault="6476EFFD" w:rsidP="6476EFFD">
      <w:r>
        <w:t>General requirements</w:t>
      </w:r>
    </w:p>
    <w:p w14:paraId="7CB4862A" w14:textId="7CB4862A" w:rsidR="6476EFFD" w:rsidRDefault="6476EFFD" w:rsidP="008405EF">
      <w:pPr>
        <w:pStyle w:val="ListParagraph"/>
        <w:numPr>
          <w:ilvl w:val="0"/>
          <w:numId w:val="41"/>
        </w:numPr>
      </w:pPr>
      <w:r w:rsidRPr="6476EFFD">
        <w:rPr>
          <w:rFonts w:ascii="Verdana" w:eastAsia="Verdana" w:hAnsi="Verdana" w:cs="Verdana"/>
          <w:sz w:val="20"/>
          <w:szCs w:val="20"/>
        </w:rPr>
        <w:t>Application must not crush. Always show a friendly error message to the user.</w:t>
      </w:r>
    </w:p>
    <w:p w14:paraId="346BB6F3" w14:textId="346BB6F3" w:rsidR="6476EFFD" w:rsidRDefault="6476EFFD" w:rsidP="008405EF">
      <w:pPr>
        <w:pStyle w:val="ListParagraph"/>
        <w:numPr>
          <w:ilvl w:val="0"/>
          <w:numId w:val="41"/>
        </w:numPr>
      </w:pPr>
      <w:r w:rsidRPr="6476EFFD">
        <w:rPr>
          <w:rFonts w:ascii="Verdana" w:eastAsia="Verdana" w:hAnsi="Verdana" w:cs="Verdana"/>
          <w:sz w:val="20"/>
          <w:szCs w:val="20"/>
        </w:rPr>
        <w:t>Log to a file all unhandled errors within the application</w:t>
      </w:r>
    </w:p>
    <w:p w14:paraId="6BECF9C0" w14:textId="6BECF9C0" w:rsidR="6476EFFD" w:rsidRDefault="6476EFFD" w:rsidP="008405EF">
      <w:pPr>
        <w:pStyle w:val="ListParagraph"/>
        <w:numPr>
          <w:ilvl w:val="0"/>
          <w:numId w:val="41"/>
        </w:numPr>
      </w:pPr>
      <w:r w:rsidRPr="6476EFFD">
        <w:rPr>
          <w:rFonts w:ascii="Verdana" w:eastAsia="Verdana" w:hAnsi="Verdana" w:cs="Verdana"/>
          <w:sz w:val="20"/>
          <w:szCs w:val="20"/>
        </w:rPr>
        <w:t>Log failed login attempts to a file.</w:t>
      </w:r>
    </w:p>
    <w:p w14:paraId="164EB667" w14:textId="77777777" w:rsidR="00346BD3" w:rsidRPr="00BC243C" w:rsidRDefault="00346BD3" w:rsidP="00477CA7">
      <w:pPr>
        <w:rPr>
          <w:szCs w:val="20"/>
        </w:rPr>
      </w:pPr>
      <w:r w:rsidRPr="00BC243C">
        <w:rPr>
          <w:szCs w:val="20"/>
        </w:rPr>
        <w:t xml:space="preserve">Extra requirements: </w:t>
      </w:r>
    </w:p>
    <w:p w14:paraId="164EB668" w14:textId="4D2C7842" w:rsidR="00346BD3" w:rsidRPr="00BC243C" w:rsidRDefault="008F0EC4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Lazy loading</w:t>
      </w:r>
      <w:r w:rsidR="00E64194">
        <w:rPr>
          <w:rFonts w:ascii="Verdana" w:hAnsi="Verdana"/>
          <w:sz w:val="20"/>
          <w:szCs w:val="20"/>
        </w:rPr>
        <w:t>, load messages as user scrolls down through content</w:t>
      </w:r>
      <w:r w:rsidR="004F4D91">
        <w:rPr>
          <w:rFonts w:ascii="Verdana" w:hAnsi="Verdana"/>
          <w:sz w:val="20"/>
          <w:szCs w:val="20"/>
        </w:rPr>
        <w:t>.</w:t>
      </w:r>
    </w:p>
    <w:p w14:paraId="164EB669" w14:textId="77777777" w:rsidR="006E60BE" w:rsidRPr="00BC243C" w:rsidRDefault="006E60BE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Add attachments to a post (only post, not comments)</w:t>
      </w:r>
    </w:p>
    <w:p w14:paraId="164EB66A" w14:textId="5A63DAC2" w:rsidR="006E60BE" w:rsidRPr="00BC243C" w:rsidRDefault="006E60BE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5A63DAC2">
        <w:rPr>
          <w:rFonts w:ascii="Verdana" w:eastAsia="Verdana" w:hAnsi="Verdana" w:cs="Verdana"/>
          <w:color w:val="FF0000"/>
          <w:sz w:val="20"/>
          <w:szCs w:val="20"/>
        </w:rPr>
        <w:t>Preview a link with an image</w:t>
      </w:r>
      <w:r w:rsidR="5A63DAC2" w:rsidRPr="5A63DAC2">
        <w:rPr>
          <w:rFonts w:ascii="Verdana" w:eastAsia="Verdana" w:hAnsi="Verdana" w:cs="Verdana"/>
          <w:color w:val="FF0000"/>
          <w:sz w:val="20"/>
          <w:szCs w:val="20"/>
        </w:rPr>
        <w:t>.</w:t>
      </w:r>
    </w:p>
    <w:p w14:paraId="164EB66C" w14:textId="7F7FED9C" w:rsidR="00477CA7" w:rsidRDefault="7F7FED9C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7F7FED9C">
        <w:rPr>
          <w:rFonts w:ascii="Verdana" w:eastAsia="Verdana" w:hAnsi="Verdana" w:cs="Verdana"/>
          <w:sz w:val="20"/>
          <w:szCs w:val="20"/>
        </w:rPr>
        <w:t>L</w:t>
      </w:r>
      <w:r w:rsidR="00CF10DB" w:rsidRPr="7F7FED9C">
        <w:rPr>
          <w:rFonts w:ascii="Verdana" w:eastAsia="Verdana" w:hAnsi="Verdana" w:cs="Verdana"/>
          <w:sz w:val="20"/>
          <w:szCs w:val="20"/>
        </w:rPr>
        <w:t>ists/grids/tables should use pagination</w:t>
      </w:r>
      <w:r w:rsidRPr="7F7FED9C">
        <w:rPr>
          <w:rFonts w:ascii="Verdana" w:eastAsia="Verdana" w:hAnsi="Verdana" w:cs="Verdana"/>
          <w:sz w:val="20"/>
          <w:szCs w:val="20"/>
        </w:rPr>
        <w:t xml:space="preserve"> if lazy loading is not used.</w:t>
      </w:r>
    </w:p>
    <w:p w14:paraId="261BA0B1" w14:textId="6480E703" w:rsidR="00B2361E" w:rsidRDefault="00B2361E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 a notification system that will </w:t>
      </w:r>
      <w:r w:rsidR="00B544BE">
        <w:rPr>
          <w:rFonts w:ascii="Verdana" w:hAnsi="Verdana"/>
          <w:sz w:val="20"/>
          <w:szCs w:val="20"/>
        </w:rPr>
        <w:t xml:space="preserve">show </w:t>
      </w:r>
      <w:r w:rsidR="00706710">
        <w:rPr>
          <w:rFonts w:ascii="Verdana" w:hAnsi="Verdana"/>
          <w:sz w:val="20"/>
          <w:szCs w:val="20"/>
        </w:rPr>
        <w:t>when new posts are available (example: show notification icon when new comments are added to a post).</w:t>
      </w:r>
    </w:p>
    <w:p w14:paraId="09FBE361" w14:textId="1D293929" w:rsidR="005407EC" w:rsidRDefault="005407EC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 a report</w:t>
      </w:r>
      <w:r w:rsidR="003730B4">
        <w:rPr>
          <w:rFonts w:ascii="Verdana" w:hAnsi="Verdana"/>
          <w:sz w:val="20"/>
          <w:szCs w:val="20"/>
        </w:rPr>
        <w:t>/chart</w:t>
      </w:r>
      <w:r>
        <w:rPr>
          <w:rFonts w:ascii="Verdana" w:hAnsi="Verdana"/>
          <w:sz w:val="20"/>
          <w:szCs w:val="20"/>
        </w:rPr>
        <w:t xml:space="preserve"> with most active users, based by how many posts/comments they </w:t>
      </w:r>
      <w:r w:rsidR="00F61D4D">
        <w:rPr>
          <w:rFonts w:ascii="Verdana" w:hAnsi="Verdana"/>
          <w:sz w:val="20"/>
          <w:szCs w:val="20"/>
        </w:rPr>
        <w:t>post</w:t>
      </w:r>
      <w:r w:rsidR="00605DCE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>. Show report per day/week/month/year</w:t>
      </w:r>
      <w:r w:rsidR="00FE386A">
        <w:rPr>
          <w:rFonts w:ascii="Verdana" w:hAnsi="Verdana"/>
          <w:sz w:val="20"/>
          <w:szCs w:val="20"/>
        </w:rPr>
        <w:t>.</w:t>
      </w:r>
      <w:r w:rsidR="003730B4">
        <w:rPr>
          <w:rFonts w:ascii="Verdana" w:hAnsi="Verdana"/>
          <w:sz w:val="20"/>
          <w:szCs w:val="20"/>
        </w:rPr>
        <w:t xml:space="preserve"> </w:t>
      </w:r>
    </w:p>
    <w:p w14:paraId="56757ADF" w14:textId="671A13AD" w:rsidR="005F193D" w:rsidRDefault="00C671E2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Expor</w:t>
      </w:r>
      <w:r w:rsidR="008405EF">
        <w:rPr>
          <w:rFonts w:ascii="Verdana" w:hAnsi="Verdana"/>
          <w:sz w:val="20"/>
          <w:szCs w:val="20"/>
        </w:rPr>
        <w:t>t a thread (post + comments) as</w:t>
      </w:r>
      <w:r>
        <w:rPr>
          <w:rFonts w:ascii="Verdana" w:hAnsi="Verdana"/>
          <w:sz w:val="20"/>
          <w:szCs w:val="20"/>
        </w:rPr>
        <w:t>:</w:t>
      </w:r>
    </w:p>
    <w:p w14:paraId="749FFFFD" w14:textId="26313EDF" w:rsidR="00C671E2" w:rsidRDefault="00C671E2" w:rsidP="00685EC7">
      <w:pPr>
        <w:pStyle w:val="ListParagraph"/>
        <w:numPr>
          <w:ilvl w:val="0"/>
          <w:numId w:val="4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Txt file</w:t>
      </w:r>
      <w:r w:rsidR="001F73F1">
        <w:rPr>
          <w:rFonts w:ascii="Verdana" w:hAnsi="Verdana"/>
          <w:sz w:val="20"/>
          <w:szCs w:val="20"/>
        </w:rPr>
        <w:t xml:space="preserve"> </w:t>
      </w:r>
      <w:r w:rsidR="007C1BBF">
        <w:rPr>
          <w:rFonts w:ascii="Verdana" w:hAnsi="Verdana"/>
          <w:sz w:val="20"/>
          <w:szCs w:val="20"/>
        </w:rPr>
        <w:t>(e.g. for copy to clipboard)</w:t>
      </w:r>
    </w:p>
    <w:p w14:paraId="0D6A5014" w14:textId="58F334AC" w:rsidR="00C671E2" w:rsidRDefault="00C671E2" w:rsidP="00685EC7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Plain html file</w:t>
      </w:r>
      <w:r w:rsidR="00254FB2">
        <w:rPr>
          <w:rFonts w:ascii="Verdana" w:hAnsi="Verdana"/>
          <w:sz w:val="20"/>
          <w:szCs w:val="20"/>
        </w:rPr>
        <w:t xml:space="preserve"> (simple html</w:t>
      </w:r>
      <w:r w:rsidR="00DB0729">
        <w:rPr>
          <w:rFonts w:ascii="Verdana" w:hAnsi="Verdana"/>
          <w:sz w:val="20"/>
          <w:szCs w:val="20"/>
        </w:rPr>
        <w:t xml:space="preserve"> format</w:t>
      </w:r>
      <w:r w:rsidR="00051952">
        <w:rPr>
          <w:rFonts w:ascii="Verdana" w:hAnsi="Verdana"/>
          <w:sz w:val="20"/>
          <w:szCs w:val="20"/>
        </w:rPr>
        <w:t>ting</w:t>
      </w:r>
      <w:r w:rsidR="00254FB2">
        <w:rPr>
          <w:rFonts w:ascii="Verdana" w:hAnsi="Verdana"/>
          <w:sz w:val="20"/>
          <w:szCs w:val="20"/>
        </w:rPr>
        <w:t>)</w:t>
      </w:r>
    </w:p>
    <w:p w14:paraId="1BAB0656" w14:textId="08EA8FC8" w:rsidR="00C57203" w:rsidRDefault="00E4480F" w:rsidP="00685EC7">
      <w:pPr>
        <w:pStyle w:val="ListParagraph"/>
        <w:numPr>
          <w:ilvl w:val="0"/>
          <w:numId w:val="4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Password must be saved encrypted</w:t>
      </w:r>
      <w:r w:rsidR="003F18ED" w:rsidRPr="00E4480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to </w:t>
      </w:r>
      <w:r w:rsidR="003F18ED" w:rsidRPr="00E4480F">
        <w:rPr>
          <w:rFonts w:ascii="Verdana" w:hAnsi="Verdana"/>
          <w:sz w:val="20"/>
          <w:szCs w:val="20"/>
        </w:rPr>
        <w:t>data</w:t>
      </w:r>
      <w:r w:rsidRPr="08EA8FC8">
        <w:rPr>
          <w:rFonts w:ascii="Verdana" w:eastAsia="Verdana" w:hAnsi="Verdana" w:cs="Verdana"/>
          <w:sz w:val="20"/>
          <w:szCs w:val="20"/>
        </w:rPr>
        <w:t>base</w:t>
      </w:r>
      <w:r w:rsidR="08EA8FC8" w:rsidRPr="08EA8FC8">
        <w:rPr>
          <w:rFonts w:ascii="Verdana" w:eastAsia="Verdana" w:hAnsi="Verdana" w:cs="Verdana"/>
          <w:sz w:val="20"/>
          <w:szCs w:val="20"/>
        </w:rPr>
        <w:t>.</w:t>
      </w:r>
    </w:p>
    <w:p w14:paraId="7954EE44" w14:textId="05CC684A" w:rsidR="009C2F80" w:rsidRPr="00E4480F" w:rsidRDefault="009C2F80" w:rsidP="00685EC7">
      <w:pPr>
        <w:pStyle w:val="ListParagraph"/>
        <w:numPr>
          <w:ilvl w:val="0"/>
          <w:numId w:val="44"/>
        </w:numPr>
        <w:rPr>
          <w:rFonts w:ascii="Verdana" w:hAnsi="Verdana"/>
          <w:sz w:val="20"/>
          <w:szCs w:val="20"/>
        </w:rPr>
      </w:pPr>
      <w:r w:rsidRPr="08EA8FC8">
        <w:rPr>
          <w:rFonts w:ascii="Verdana" w:eastAsia="Verdana" w:hAnsi="Verdana" w:cs="Verdana"/>
          <w:sz w:val="20"/>
          <w:szCs w:val="20"/>
        </w:rPr>
        <w:t>Suggest friends based on comment interaction</w:t>
      </w:r>
      <w:r w:rsidR="08EA8FC8" w:rsidRPr="08EA8FC8">
        <w:rPr>
          <w:rFonts w:ascii="Verdana" w:eastAsia="Verdana" w:hAnsi="Verdana" w:cs="Verdana"/>
          <w:sz w:val="20"/>
          <w:szCs w:val="20"/>
        </w:rPr>
        <w:t>.</w:t>
      </w:r>
    </w:p>
    <w:p w14:paraId="75065CD3" w14:textId="2DEFDE8D" w:rsidR="00EC115E" w:rsidRPr="0059141A" w:rsidRDefault="003E32A4" w:rsidP="00685EC7">
      <w:pPr>
        <w:pStyle w:val="ListParagraph"/>
        <w:numPr>
          <w:ilvl w:val="0"/>
          <w:numId w:val="44"/>
        </w:numPr>
        <w:rPr>
          <w:rFonts w:ascii="Verdana" w:hAnsi="Verdana"/>
          <w:sz w:val="20"/>
          <w:szCs w:val="20"/>
        </w:rPr>
      </w:pPr>
      <w:r w:rsidRPr="0059141A">
        <w:rPr>
          <w:rFonts w:ascii="Verdana" w:hAnsi="Verdana"/>
          <w:sz w:val="20"/>
          <w:szCs w:val="20"/>
        </w:rPr>
        <w:t>Display</w:t>
      </w:r>
      <w:r w:rsidR="00731355" w:rsidRPr="0059141A">
        <w:rPr>
          <w:rFonts w:ascii="Verdana" w:hAnsi="Verdana"/>
          <w:sz w:val="20"/>
          <w:szCs w:val="20"/>
        </w:rPr>
        <w:t xml:space="preserve"> weather</w:t>
      </w:r>
      <w:r w:rsidR="00EC115E" w:rsidRPr="0059141A">
        <w:rPr>
          <w:rFonts w:ascii="Verdana" w:hAnsi="Verdana"/>
          <w:sz w:val="20"/>
          <w:szCs w:val="20"/>
        </w:rPr>
        <w:t xml:space="preserve"> </w:t>
      </w:r>
      <w:r w:rsidR="00731355" w:rsidRPr="0059141A">
        <w:rPr>
          <w:rFonts w:ascii="Verdana" w:hAnsi="Verdana"/>
          <w:sz w:val="20"/>
          <w:szCs w:val="20"/>
        </w:rPr>
        <w:t>based on user location (City) from user address</w:t>
      </w:r>
      <w:r w:rsidR="00985FA9" w:rsidRPr="0059141A">
        <w:rPr>
          <w:rFonts w:ascii="Verdana" w:hAnsi="Verdana"/>
          <w:sz w:val="20"/>
          <w:szCs w:val="20"/>
        </w:rPr>
        <w:t>/profile</w:t>
      </w:r>
      <w:r w:rsidR="00731355" w:rsidRPr="0059141A">
        <w:rPr>
          <w:rFonts w:ascii="Verdana" w:hAnsi="Verdana"/>
          <w:sz w:val="20"/>
          <w:szCs w:val="20"/>
        </w:rPr>
        <w:t>.</w:t>
      </w:r>
      <w:r w:rsidR="00E94027">
        <w:rPr>
          <w:rFonts w:ascii="Verdana" w:hAnsi="Verdana"/>
          <w:sz w:val="20"/>
          <w:szCs w:val="20"/>
        </w:rPr>
        <w:t xml:space="preserve"> U</w:t>
      </w:r>
      <w:r w:rsidR="00921940" w:rsidRPr="0059141A">
        <w:rPr>
          <w:rFonts w:ascii="Verdana" w:hAnsi="Verdana"/>
          <w:sz w:val="20"/>
          <w:szCs w:val="20"/>
        </w:rPr>
        <w:t>se</w:t>
      </w:r>
      <w:r w:rsidR="00731355" w:rsidRPr="0059141A">
        <w:rPr>
          <w:rFonts w:ascii="Verdana" w:hAnsi="Verdana"/>
          <w:sz w:val="20"/>
          <w:szCs w:val="20"/>
        </w:rPr>
        <w:t xml:space="preserve"> </w:t>
      </w:r>
      <w:r w:rsidR="00EC115E" w:rsidRPr="0059141A">
        <w:rPr>
          <w:rFonts w:ascii="Verdana" w:hAnsi="Verdana"/>
          <w:sz w:val="20"/>
          <w:szCs w:val="20"/>
        </w:rPr>
        <w:t>yahoo services</w:t>
      </w:r>
      <w:r w:rsidR="003136A3" w:rsidRPr="0059141A">
        <w:rPr>
          <w:rFonts w:ascii="Verdana" w:hAnsi="Verdana"/>
          <w:sz w:val="20"/>
          <w:szCs w:val="20"/>
        </w:rPr>
        <w:t xml:space="preserve"> </w:t>
      </w:r>
      <w:r w:rsidR="00921940" w:rsidRPr="0059141A">
        <w:rPr>
          <w:rFonts w:ascii="Verdana" w:hAnsi="Verdana"/>
          <w:sz w:val="20"/>
          <w:szCs w:val="20"/>
        </w:rPr>
        <w:t xml:space="preserve">or any other provider </w:t>
      </w:r>
      <w:r w:rsidR="001C051F">
        <w:rPr>
          <w:rFonts w:ascii="Verdana" w:hAnsi="Verdana"/>
          <w:sz w:val="20"/>
          <w:szCs w:val="20"/>
        </w:rPr>
        <w:t xml:space="preserve">Example for yahoo: </w:t>
      </w:r>
    </w:p>
    <w:p w14:paraId="48B17958" w14:textId="77777777" w:rsidR="00915E58" w:rsidRPr="00915E58" w:rsidRDefault="00915E58" w:rsidP="00685EC7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915E58">
        <w:rPr>
          <w:rFonts w:ascii="Verdana" w:hAnsi="Verdana"/>
          <w:sz w:val="20"/>
          <w:szCs w:val="20"/>
        </w:rPr>
        <w:t>http://query.yahooapis.com/v1/test/console.html</w:t>
      </w:r>
    </w:p>
    <w:p w14:paraId="6DFBA2B8" w14:textId="5412E634" w:rsidR="002607BF" w:rsidRPr="00915E58" w:rsidRDefault="002607BF" w:rsidP="00685EC7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915E58">
        <w:rPr>
          <w:rFonts w:ascii="Verdana" w:hAnsi="Verdana"/>
          <w:sz w:val="20"/>
          <w:szCs w:val="20"/>
        </w:rPr>
        <w:t>(</w:t>
      </w:r>
      <w:hyperlink r:id="rId11" w:history="1">
        <w:r w:rsidRPr="00915E58">
          <w:rPr>
            <w:rStyle w:val="Hyperlink"/>
            <w:color w:val="auto"/>
            <w:szCs w:val="20"/>
          </w:rPr>
          <w:t>https://query.yahooapis.com/v1/public/yql?q=select%20*%20from%20weather.forecast%20where%20woeid%20in%20(select%20woeid%20from%20geo.places(1)%20where%20text%3D%22nome%2C%20ak%22)&amp;format=json&amp;env=store%3A%2F%2Fdatatables.org%2Falltableswithkeys)</w:t>
        </w:r>
      </w:hyperlink>
    </w:p>
    <w:p w14:paraId="3C1D4915" w14:textId="77777777" w:rsidR="002607BF" w:rsidRPr="003D1DB2" w:rsidRDefault="002607BF" w:rsidP="00964599">
      <w:pPr>
        <w:pStyle w:val="ListParagraph"/>
        <w:ind w:left="2160"/>
        <w:rPr>
          <w:rFonts w:ascii="Verdana" w:hAnsi="Verdana"/>
          <w:color w:val="FF0000"/>
          <w:sz w:val="20"/>
          <w:szCs w:val="20"/>
        </w:rPr>
      </w:pPr>
    </w:p>
    <w:p w14:paraId="164EB66D" w14:textId="77777777" w:rsidR="00346BD3" w:rsidRPr="00F11991" w:rsidRDefault="00213B08" w:rsidP="00213B08">
      <w:pPr>
        <w:pStyle w:val="Heading1"/>
        <w:tabs>
          <w:tab w:val="clear" w:pos="360"/>
        </w:tabs>
      </w:pPr>
      <w:r w:rsidRPr="00F11991">
        <w:t>Technical requirements</w:t>
      </w:r>
    </w:p>
    <w:p w14:paraId="164EB66E" w14:textId="30A0FD93" w:rsidR="007B2DFC" w:rsidRPr="006A442E" w:rsidRDefault="009548BC" w:rsidP="008405EF">
      <w:pPr>
        <w:pStyle w:val="ListParagraph"/>
        <w:numPr>
          <w:ilvl w:val="0"/>
          <w:numId w:val="43"/>
        </w:numPr>
        <w:rPr>
          <w:rFonts w:ascii="Verdana" w:hAnsi="Verdana"/>
          <w:sz w:val="20"/>
        </w:rPr>
      </w:pPr>
      <w:r w:rsidRPr="009548BC">
        <w:rPr>
          <w:rFonts w:ascii="Verdana" w:hAnsi="Verdana"/>
          <w:sz w:val="20"/>
          <w:szCs w:val="20"/>
        </w:rPr>
        <w:t xml:space="preserve">The code should respect NetRom code conventions </w:t>
      </w:r>
    </w:p>
    <w:p w14:paraId="164EB670" w14:textId="3E58EA8D" w:rsidR="00213B08" w:rsidRPr="00F11991" w:rsidRDefault="00346BD3" w:rsidP="008405EF">
      <w:pPr>
        <w:pStyle w:val="ListParagraph"/>
        <w:numPr>
          <w:ilvl w:val="0"/>
          <w:numId w:val="43"/>
        </w:numPr>
        <w:rPr>
          <w:rFonts w:ascii="Verdana" w:hAnsi="Verdana"/>
          <w:sz w:val="20"/>
          <w:szCs w:val="20"/>
        </w:rPr>
      </w:pPr>
      <w:r w:rsidRPr="00F11991">
        <w:rPr>
          <w:rFonts w:ascii="Verdana" w:hAnsi="Verdana"/>
          <w:sz w:val="20"/>
          <w:szCs w:val="20"/>
        </w:rPr>
        <w:t xml:space="preserve">The implementation of </w:t>
      </w:r>
      <w:r w:rsidR="00FD6F4E" w:rsidRPr="00F11991">
        <w:rPr>
          <w:rFonts w:ascii="Verdana" w:hAnsi="Verdana"/>
          <w:sz w:val="20"/>
          <w:szCs w:val="20"/>
        </w:rPr>
        <w:t xml:space="preserve">the </w:t>
      </w:r>
      <w:r w:rsidRPr="00F11991">
        <w:rPr>
          <w:rFonts w:ascii="Verdana" w:hAnsi="Verdana"/>
          <w:sz w:val="20"/>
          <w:szCs w:val="20"/>
        </w:rPr>
        <w:t>application should promote the separation between business rules and GUI</w:t>
      </w:r>
      <w:r w:rsidR="003A15DB">
        <w:rPr>
          <w:rFonts w:ascii="Verdana" w:hAnsi="Verdana"/>
          <w:sz w:val="20"/>
          <w:szCs w:val="20"/>
        </w:rPr>
        <w:t xml:space="preserve"> (MVC/MVP/MVVM)</w:t>
      </w:r>
      <w:r w:rsidRPr="00F11991">
        <w:rPr>
          <w:rFonts w:ascii="Verdana" w:hAnsi="Verdana"/>
          <w:sz w:val="20"/>
          <w:szCs w:val="20"/>
        </w:rPr>
        <w:t>.</w:t>
      </w:r>
    </w:p>
    <w:sectPr w:rsidR="00213B08" w:rsidRPr="00F11991" w:rsidSect="0099650A">
      <w:headerReference w:type="default" r:id="rId12"/>
      <w:footerReference w:type="default" r:id="rId13"/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EB674" w14:textId="77777777" w:rsidR="009C06D3" w:rsidRDefault="009C06D3" w:rsidP="00B214C0">
      <w:r>
        <w:separator/>
      </w:r>
    </w:p>
  </w:endnote>
  <w:endnote w:type="continuationSeparator" w:id="0">
    <w:p w14:paraId="164EB675" w14:textId="77777777" w:rsidR="009C06D3" w:rsidRDefault="009C06D3" w:rsidP="00B2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EB679" w14:textId="4456F2F9" w:rsidR="00EA6504" w:rsidRDefault="00F51F10" w:rsidP="00B15E2E">
    <w:pPr>
      <w:pStyle w:val="Footer"/>
      <w:pBdr>
        <w:top w:val="single" w:sz="6" w:space="1" w:color="FF6600"/>
      </w:pBdr>
      <w:tabs>
        <w:tab w:val="clear" w:pos="8306"/>
        <w:tab w:val="right" w:pos="9639"/>
      </w:tabs>
      <w:spacing w:before="0" w:after="0"/>
      <w:ind w:right="28"/>
    </w:pPr>
    <w:r>
      <w:fldChar w:fldCharType="begin"/>
    </w:r>
    <w:r>
      <w:instrText xml:space="preserve"> </w:instrText>
    </w:r>
    <w:r w:rsidR="00BE65D2">
      <w:instrText>TITLE</w:instrText>
    </w:r>
    <w:r>
      <w:instrText xml:space="preserve">   \* MERGEFORMAT </w:instrText>
    </w:r>
    <w:r>
      <w:fldChar w:fldCharType="separate"/>
    </w:r>
    <w:r w:rsidR="00052F85">
      <w:t>Message Board</w:t>
    </w:r>
    <w:r>
      <w:fldChar w:fldCharType="end"/>
    </w:r>
    <w:r w:rsidR="00EA6504" w:rsidRPr="00790BCF">
      <w:tab/>
    </w:r>
    <w:r w:rsidR="00EA6504" w:rsidRPr="00790BCF">
      <w:tab/>
      <w:t xml:space="preserve">Page </w:t>
    </w:r>
    <w:r w:rsidR="00EA6504">
      <w:fldChar w:fldCharType="begin"/>
    </w:r>
    <w:r w:rsidR="00EA6504" w:rsidRPr="00790BCF">
      <w:instrText xml:space="preserve"> PAGE </w:instrText>
    </w:r>
    <w:r w:rsidR="00EA6504">
      <w:fldChar w:fldCharType="separate"/>
    </w:r>
    <w:r w:rsidR="006D7998">
      <w:rPr>
        <w:noProof/>
      </w:rPr>
      <w:t>1</w:t>
    </w:r>
    <w:r w:rsidR="00EA6504">
      <w:fldChar w:fldCharType="end"/>
    </w:r>
    <w:r w:rsidR="00EA6504">
      <w:t xml:space="preserve"> of </w:t>
    </w:r>
    <w:r w:rsidR="00EA6504">
      <w:rPr>
        <w:rStyle w:val="PageNumber"/>
      </w:rPr>
      <w:fldChar w:fldCharType="begin"/>
    </w:r>
    <w:r w:rsidR="00EA6504">
      <w:rPr>
        <w:rStyle w:val="PageNumber"/>
      </w:rPr>
      <w:instrText xml:space="preserve"> NUMPAGES </w:instrText>
    </w:r>
    <w:r w:rsidR="00EA6504">
      <w:rPr>
        <w:rStyle w:val="PageNumber"/>
      </w:rPr>
      <w:fldChar w:fldCharType="separate"/>
    </w:r>
    <w:r w:rsidR="006D7998">
      <w:rPr>
        <w:rStyle w:val="PageNumber"/>
        <w:noProof/>
      </w:rPr>
      <w:t>2</w:t>
    </w:r>
    <w:r w:rsidR="00EA6504">
      <w:rPr>
        <w:rStyle w:val="PageNumber"/>
      </w:rPr>
      <w:fldChar w:fldCharType="end"/>
    </w:r>
    <w:r w:rsidR="00EA6504">
      <w:t xml:space="preserve"> </w:t>
    </w:r>
  </w:p>
  <w:p w14:paraId="164EB67A" w14:textId="77777777" w:rsidR="00EA6504" w:rsidRPr="00316B72" w:rsidRDefault="00EA6504" w:rsidP="00EC05B1">
    <w:pPr>
      <w:pStyle w:val="Footer"/>
      <w:spacing w:before="0" w:after="0"/>
      <w:ind w:right="28"/>
      <w:rPr>
        <w:lang w:val="en-US"/>
      </w:rPr>
    </w:pPr>
    <w:r>
      <w:t xml:space="preserve">Version </w:t>
    </w:r>
    <w:sdt>
      <w:sdtPr>
        <w:alias w:val="Document Version"/>
        <w:tag w:val="Document_x0020_Version"/>
        <w:id w:val="355626970"/>
        <w:dataBinding w:prefixMappings="xmlns:ns0='http://schemas.microsoft.com/office/2006/metadata/properties' xmlns:ns1='http://www.w3.org/2001/XMLSchema-instance' xmlns:ns2='http://schemas.microsoft.com/office/infopath/2007/PartnerControls' xmlns:ns3='6a93b71f-b378-486d-9189-42243c135cb2' xmlns:ns4='49a7d71d-b8f4-4b17-abce-276ee0c8172d' " w:xpath="/ns0:properties[1]/documentManagement[1]/ns4:Document_x0020_Version[1]" w:storeItemID="{70BC655A-4E11-490B-AA4D-D211520B295D}"/>
        <w:text/>
      </w:sdtPr>
      <w:sdtEndPr/>
      <w:sdtContent>
        <w:r w:rsidR="00346BD3">
          <w:t>1.0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EB672" w14:textId="77777777" w:rsidR="009C06D3" w:rsidRDefault="009C06D3" w:rsidP="00B214C0">
      <w:r>
        <w:separator/>
      </w:r>
    </w:p>
  </w:footnote>
  <w:footnote w:type="continuationSeparator" w:id="0">
    <w:p w14:paraId="164EB673" w14:textId="77777777" w:rsidR="009C06D3" w:rsidRDefault="009C06D3" w:rsidP="00B21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EB676" w14:textId="77777777" w:rsidR="00EA6504" w:rsidRDefault="006D7998" w:rsidP="00B15E2E">
    <w:pPr>
      <w:pStyle w:val="Header"/>
      <w:tabs>
        <w:tab w:val="clear" w:pos="8306"/>
        <w:tab w:val="right" w:pos="9639"/>
      </w:tabs>
      <w:spacing w:before="0" w:after="0"/>
      <w:ind w:right="28"/>
    </w:pPr>
    <w:r>
      <w:fldChar w:fldCharType="begin"/>
    </w:r>
    <w:r>
      <w:instrText xml:space="preserve"> DOCPROPERTY  Author  \* MERGEFORMAT </w:instrText>
    </w:r>
    <w:r>
      <w:fldChar w:fldCharType="separate"/>
    </w:r>
    <w:r w:rsidR="007778D4">
      <w:t>N</w:t>
    </w:r>
    <w:r w:rsidR="009E6045">
      <w:t>etRom Software</w:t>
    </w:r>
    <w:r>
      <w:fldChar w:fldCharType="end"/>
    </w:r>
    <w:r w:rsidR="00EA6504">
      <w:tab/>
    </w:r>
    <w:r w:rsidR="00EA6504">
      <w:tab/>
    </w:r>
    <w:r w:rsidR="00F51F10">
      <w:fldChar w:fldCharType="begin"/>
    </w:r>
    <w:r w:rsidR="00F51F10">
      <w:instrText xml:space="preserve"> </w:instrText>
    </w:r>
    <w:r w:rsidR="00BE65D2">
      <w:instrText>SUBJECT</w:instrText>
    </w:r>
    <w:r w:rsidR="00F51F10">
      <w:instrText xml:space="preserve">   \* MERGEFORMAT </w:instrText>
    </w:r>
    <w:r w:rsidR="00F51F10">
      <w:fldChar w:fldCharType="separate"/>
    </w:r>
    <w:r w:rsidR="00052F85">
      <w:t>Message Board</w:t>
    </w:r>
    <w:r w:rsidR="00F51F10">
      <w:fldChar w:fldCharType="end"/>
    </w:r>
  </w:p>
  <w:sdt>
    <w:sdtPr>
      <w:alias w:val="Publish Date"/>
      <w:tag w:val=""/>
      <w:id w:val="2046940885"/>
      <w:dataBinding w:prefixMappings="xmlns:ns0='http://schemas.microsoft.com/office/2006/coverPageProps' " w:xpath="/ns0:CoverPageProperties[1]/ns0:PublishDate[1]" w:storeItemID="{55AF091B-3C7A-41E3-B477-F2FDAA23CFDA}"/>
      <w:date w:fullDate="2016-10-25T00:00:00Z">
        <w:dateFormat w:val="dd-MMM-yyyy"/>
        <w:lid w:val="en-US"/>
        <w:storeMappedDataAs w:val="dateTime"/>
        <w:calendar w:val="gregorian"/>
      </w:date>
    </w:sdtPr>
    <w:sdtEndPr/>
    <w:sdtContent>
      <w:p w14:paraId="164EB678" w14:textId="48DA31F7" w:rsidR="008E2A02" w:rsidRPr="00E45212" w:rsidRDefault="004A08A8" w:rsidP="00E45212">
        <w:pPr>
          <w:pStyle w:val="Header"/>
          <w:pBdr>
            <w:bottom w:val="single" w:sz="6" w:space="1" w:color="FF6600"/>
          </w:pBdr>
          <w:spacing w:before="0" w:after="0"/>
          <w:ind w:right="28"/>
        </w:pPr>
        <w:r>
          <w:rPr>
            <w:lang w:val="en-US"/>
          </w:rPr>
          <w:t>25-Oct-2016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6C3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EEA45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EE4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BA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8A9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828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3AC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9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FCE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385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0321D"/>
    <w:multiLevelType w:val="multilevel"/>
    <w:tmpl w:val="EDFC7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042415FA"/>
    <w:multiLevelType w:val="multilevel"/>
    <w:tmpl w:val="378C7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074800E9"/>
    <w:multiLevelType w:val="hybridMultilevel"/>
    <w:tmpl w:val="ED0ECDC2"/>
    <w:lvl w:ilvl="0" w:tplc="C5BEB08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F431E5"/>
    <w:multiLevelType w:val="multilevel"/>
    <w:tmpl w:val="96A0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8116FCD"/>
    <w:multiLevelType w:val="hybridMultilevel"/>
    <w:tmpl w:val="B540C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174EC0"/>
    <w:multiLevelType w:val="hybridMultilevel"/>
    <w:tmpl w:val="BE903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8E4FB6"/>
    <w:multiLevelType w:val="multilevel"/>
    <w:tmpl w:val="A35EC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1C953917"/>
    <w:multiLevelType w:val="hybridMultilevel"/>
    <w:tmpl w:val="B57038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5562003"/>
    <w:multiLevelType w:val="multilevel"/>
    <w:tmpl w:val="7318D7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>
    <w:nsid w:val="28AA2FE3"/>
    <w:multiLevelType w:val="multilevel"/>
    <w:tmpl w:val="6AD86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29BE260F"/>
    <w:multiLevelType w:val="multilevel"/>
    <w:tmpl w:val="7FBA85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2C0874A0"/>
    <w:multiLevelType w:val="multilevel"/>
    <w:tmpl w:val="098A5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3018386D"/>
    <w:multiLevelType w:val="hybridMultilevel"/>
    <w:tmpl w:val="CDE0AEB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1571E93"/>
    <w:multiLevelType w:val="hybridMultilevel"/>
    <w:tmpl w:val="52304FD2"/>
    <w:lvl w:ilvl="0" w:tplc="BC5A69B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F47A36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>
    <w:nsid w:val="33230E92"/>
    <w:multiLevelType w:val="multilevel"/>
    <w:tmpl w:val="A18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46555E7"/>
    <w:multiLevelType w:val="hybridMultilevel"/>
    <w:tmpl w:val="57083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52804A1"/>
    <w:multiLevelType w:val="hybridMultilevel"/>
    <w:tmpl w:val="2C88C884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38B11D7A"/>
    <w:multiLevelType w:val="hybridMultilevel"/>
    <w:tmpl w:val="FD9E5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956F0F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43567961"/>
    <w:multiLevelType w:val="hybridMultilevel"/>
    <w:tmpl w:val="A9EA16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7CA42F5"/>
    <w:multiLevelType w:val="multilevel"/>
    <w:tmpl w:val="9EC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F37228"/>
    <w:multiLevelType w:val="hybridMultilevel"/>
    <w:tmpl w:val="5A7A6858"/>
    <w:lvl w:ilvl="0" w:tplc="CA48D0B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33">
    <w:nsid w:val="500C2F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59CB14E9"/>
    <w:multiLevelType w:val="hybridMultilevel"/>
    <w:tmpl w:val="BA12FE36"/>
    <w:lvl w:ilvl="0" w:tplc="C5BEB08E"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D607DF7"/>
    <w:multiLevelType w:val="multilevel"/>
    <w:tmpl w:val="B8CC09C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60DB0F20"/>
    <w:multiLevelType w:val="hybridMultilevel"/>
    <w:tmpl w:val="BA40DFBC"/>
    <w:lvl w:ilvl="0" w:tplc="D1646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DC7236">
      <w:numFmt w:val="none"/>
      <w:lvlText w:val=""/>
      <w:lvlJc w:val="left"/>
      <w:pPr>
        <w:tabs>
          <w:tab w:val="num" w:pos="360"/>
        </w:tabs>
      </w:pPr>
    </w:lvl>
    <w:lvl w:ilvl="2" w:tplc="E102B9F6">
      <w:numFmt w:val="none"/>
      <w:lvlText w:val=""/>
      <w:lvlJc w:val="left"/>
      <w:pPr>
        <w:tabs>
          <w:tab w:val="num" w:pos="360"/>
        </w:tabs>
      </w:pPr>
    </w:lvl>
    <w:lvl w:ilvl="3" w:tplc="8A123CB4">
      <w:numFmt w:val="none"/>
      <w:lvlText w:val=""/>
      <w:lvlJc w:val="left"/>
      <w:pPr>
        <w:tabs>
          <w:tab w:val="num" w:pos="360"/>
        </w:tabs>
      </w:pPr>
    </w:lvl>
    <w:lvl w:ilvl="4" w:tplc="392A904E">
      <w:numFmt w:val="none"/>
      <w:lvlText w:val=""/>
      <w:lvlJc w:val="left"/>
      <w:pPr>
        <w:tabs>
          <w:tab w:val="num" w:pos="360"/>
        </w:tabs>
      </w:pPr>
    </w:lvl>
    <w:lvl w:ilvl="5" w:tplc="764CAAE4">
      <w:numFmt w:val="none"/>
      <w:lvlText w:val=""/>
      <w:lvlJc w:val="left"/>
      <w:pPr>
        <w:tabs>
          <w:tab w:val="num" w:pos="360"/>
        </w:tabs>
      </w:pPr>
    </w:lvl>
    <w:lvl w:ilvl="6" w:tplc="7D20C7D0">
      <w:numFmt w:val="none"/>
      <w:lvlText w:val=""/>
      <w:lvlJc w:val="left"/>
      <w:pPr>
        <w:tabs>
          <w:tab w:val="num" w:pos="360"/>
        </w:tabs>
      </w:pPr>
    </w:lvl>
    <w:lvl w:ilvl="7" w:tplc="2B76C91A">
      <w:numFmt w:val="none"/>
      <w:lvlText w:val=""/>
      <w:lvlJc w:val="left"/>
      <w:pPr>
        <w:tabs>
          <w:tab w:val="num" w:pos="360"/>
        </w:tabs>
      </w:pPr>
    </w:lvl>
    <w:lvl w:ilvl="8" w:tplc="9F66B930">
      <w:numFmt w:val="none"/>
      <w:lvlText w:val=""/>
      <w:lvlJc w:val="left"/>
      <w:pPr>
        <w:tabs>
          <w:tab w:val="num" w:pos="360"/>
        </w:tabs>
      </w:pPr>
    </w:lvl>
  </w:abstractNum>
  <w:abstractNum w:abstractNumId="37">
    <w:nsid w:val="65D03722"/>
    <w:multiLevelType w:val="hybridMultilevel"/>
    <w:tmpl w:val="DC843CEC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B5E343A"/>
    <w:multiLevelType w:val="multilevel"/>
    <w:tmpl w:val="7F820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9">
    <w:nsid w:val="6B7F24B6"/>
    <w:multiLevelType w:val="hybridMultilevel"/>
    <w:tmpl w:val="447EF156"/>
    <w:lvl w:ilvl="0" w:tplc="C5BEB08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663B03"/>
    <w:multiLevelType w:val="hybridMultilevel"/>
    <w:tmpl w:val="39B41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603476"/>
    <w:multiLevelType w:val="multilevel"/>
    <w:tmpl w:val="936AB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>
    <w:nsid w:val="777640FC"/>
    <w:multiLevelType w:val="hybridMultilevel"/>
    <w:tmpl w:val="9E966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A133CB"/>
    <w:multiLevelType w:val="multilevel"/>
    <w:tmpl w:val="E7B0F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22"/>
  </w:num>
  <w:num w:numId="5">
    <w:abstractNumId w:val="13"/>
  </w:num>
  <w:num w:numId="6">
    <w:abstractNumId w:val="31"/>
  </w:num>
  <w:num w:numId="7">
    <w:abstractNumId w:val="27"/>
  </w:num>
  <w:num w:numId="8">
    <w:abstractNumId w:val="41"/>
  </w:num>
  <w:num w:numId="9">
    <w:abstractNumId w:val="16"/>
  </w:num>
  <w:num w:numId="10">
    <w:abstractNumId w:val="37"/>
  </w:num>
  <w:num w:numId="11">
    <w:abstractNumId w:val="35"/>
  </w:num>
  <w:num w:numId="12">
    <w:abstractNumId w:val="24"/>
  </w:num>
  <w:num w:numId="13">
    <w:abstractNumId w:val="29"/>
  </w:num>
  <w:num w:numId="14">
    <w:abstractNumId w:val="43"/>
  </w:num>
  <w:num w:numId="15">
    <w:abstractNumId w:val="19"/>
  </w:num>
  <w:num w:numId="16">
    <w:abstractNumId w:val="10"/>
  </w:num>
  <w:num w:numId="17">
    <w:abstractNumId w:val="36"/>
  </w:num>
  <w:num w:numId="18">
    <w:abstractNumId w:val="38"/>
  </w:num>
  <w:num w:numId="19">
    <w:abstractNumId w:val="25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0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39"/>
  </w:num>
  <w:num w:numId="35">
    <w:abstractNumId w:val="35"/>
  </w:num>
  <w:num w:numId="36">
    <w:abstractNumId w:val="34"/>
  </w:num>
  <w:num w:numId="37">
    <w:abstractNumId w:val="23"/>
  </w:num>
  <w:num w:numId="38">
    <w:abstractNumId w:val="33"/>
  </w:num>
  <w:num w:numId="39">
    <w:abstractNumId w:val="18"/>
  </w:num>
  <w:num w:numId="40">
    <w:abstractNumId w:val="28"/>
  </w:num>
  <w:num w:numId="41">
    <w:abstractNumId w:val="40"/>
  </w:num>
  <w:num w:numId="42">
    <w:abstractNumId w:val="15"/>
  </w:num>
  <w:num w:numId="43">
    <w:abstractNumId w:val="42"/>
  </w:num>
  <w:num w:numId="44">
    <w:abstractNumId w:val="1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D4"/>
    <w:rsid w:val="0000001D"/>
    <w:rsid w:val="00021AD1"/>
    <w:rsid w:val="00026AFD"/>
    <w:rsid w:val="00031164"/>
    <w:rsid w:val="00034BA2"/>
    <w:rsid w:val="00051952"/>
    <w:rsid w:val="00052E17"/>
    <w:rsid w:val="00052F85"/>
    <w:rsid w:val="000555CB"/>
    <w:rsid w:val="00055D25"/>
    <w:rsid w:val="00070C5D"/>
    <w:rsid w:val="000734E4"/>
    <w:rsid w:val="00087EEA"/>
    <w:rsid w:val="000A2002"/>
    <w:rsid w:val="000A5399"/>
    <w:rsid w:val="000C10F7"/>
    <w:rsid w:val="000C1A2F"/>
    <w:rsid w:val="000C64C2"/>
    <w:rsid w:val="000D5889"/>
    <w:rsid w:val="000E4057"/>
    <w:rsid w:val="000E41AA"/>
    <w:rsid w:val="000E5063"/>
    <w:rsid w:val="000F76A2"/>
    <w:rsid w:val="00101726"/>
    <w:rsid w:val="00105955"/>
    <w:rsid w:val="00111966"/>
    <w:rsid w:val="001128D9"/>
    <w:rsid w:val="001151AF"/>
    <w:rsid w:val="00116B0F"/>
    <w:rsid w:val="00121D8F"/>
    <w:rsid w:val="0014011C"/>
    <w:rsid w:val="00150D01"/>
    <w:rsid w:val="00150F6F"/>
    <w:rsid w:val="00151360"/>
    <w:rsid w:val="001543AA"/>
    <w:rsid w:val="00161397"/>
    <w:rsid w:val="0018131E"/>
    <w:rsid w:val="00181618"/>
    <w:rsid w:val="001876FE"/>
    <w:rsid w:val="0019112D"/>
    <w:rsid w:val="00195925"/>
    <w:rsid w:val="001A00F5"/>
    <w:rsid w:val="001A516B"/>
    <w:rsid w:val="001A79B8"/>
    <w:rsid w:val="001A7BC6"/>
    <w:rsid w:val="001B78CF"/>
    <w:rsid w:val="001C051F"/>
    <w:rsid w:val="001E21B6"/>
    <w:rsid w:val="001E60CE"/>
    <w:rsid w:val="001F73F1"/>
    <w:rsid w:val="001F7CB6"/>
    <w:rsid w:val="00203325"/>
    <w:rsid w:val="002053FC"/>
    <w:rsid w:val="002108F5"/>
    <w:rsid w:val="00213B08"/>
    <w:rsid w:val="0021418F"/>
    <w:rsid w:val="00216FA6"/>
    <w:rsid w:val="00224F24"/>
    <w:rsid w:val="0023349D"/>
    <w:rsid w:val="0024160C"/>
    <w:rsid w:val="00243A55"/>
    <w:rsid w:val="00254FB2"/>
    <w:rsid w:val="002561B3"/>
    <w:rsid w:val="002607BF"/>
    <w:rsid w:val="00261903"/>
    <w:rsid w:val="00263CB0"/>
    <w:rsid w:val="00271A4D"/>
    <w:rsid w:val="0027491A"/>
    <w:rsid w:val="00283A78"/>
    <w:rsid w:val="00284A3A"/>
    <w:rsid w:val="002917C3"/>
    <w:rsid w:val="0029583F"/>
    <w:rsid w:val="002B3D30"/>
    <w:rsid w:val="002C444A"/>
    <w:rsid w:val="002C4932"/>
    <w:rsid w:val="002D3E83"/>
    <w:rsid w:val="002D6917"/>
    <w:rsid w:val="002F08E9"/>
    <w:rsid w:val="00300D98"/>
    <w:rsid w:val="00304DC5"/>
    <w:rsid w:val="003136A3"/>
    <w:rsid w:val="00316B72"/>
    <w:rsid w:val="003368A0"/>
    <w:rsid w:val="0034385E"/>
    <w:rsid w:val="00344A63"/>
    <w:rsid w:val="00346BD3"/>
    <w:rsid w:val="00346F2B"/>
    <w:rsid w:val="00351374"/>
    <w:rsid w:val="003573BF"/>
    <w:rsid w:val="0036182D"/>
    <w:rsid w:val="00361DE2"/>
    <w:rsid w:val="003630D3"/>
    <w:rsid w:val="00371A88"/>
    <w:rsid w:val="003730B4"/>
    <w:rsid w:val="00375743"/>
    <w:rsid w:val="00381A88"/>
    <w:rsid w:val="00382D9D"/>
    <w:rsid w:val="003A14D7"/>
    <w:rsid w:val="003A15C8"/>
    <w:rsid w:val="003A15DB"/>
    <w:rsid w:val="003A688B"/>
    <w:rsid w:val="003A7801"/>
    <w:rsid w:val="003B18C7"/>
    <w:rsid w:val="003B4B83"/>
    <w:rsid w:val="003B65B7"/>
    <w:rsid w:val="003D1DB2"/>
    <w:rsid w:val="003D37C7"/>
    <w:rsid w:val="003D3D83"/>
    <w:rsid w:val="003D597F"/>
    <w:rsid w:val="003E02DC"/>
    <w:rsid w:val="003E039E"/>
    <w:rsid w:val="003E2BE2"/>
    <w:rsid w:val="003E32A4"/>
    <w:rsid w:val="003E4E3F"/>
    <w:rsid w:val="003E64FB"/>
    <w:rsid w:val="003F18ED"/>
    <w:rsid w:val="003F669C"/>
    <w:rsid w:val="004078D2"/>
    <w:rsid w:val="00416D91"/>
    <w:rsid w:val="004226C1"/>
    <w:rsid w:val="00423C8F"/>
    <w:rsid w:val="004342A6"/>
    <w:rsid w:val="00434A68"/>
    <w:rsid w:val="00440402"/>
    <w:rsid w:val="00443965"/>
    <w:rsid w:val="00462113"/>
    <w:rsid w:val="00462767"/>
    <w:rsid w:val="004642E3"/>
    <w:rsid w:val="00477CA7"/>
    <w:rsid w:val="004848EF"/>
    <w:rsid w:val="004930E2"/>
    <w:rsid w:val="004946CE"/>
    <w:rsid w:val="004A0348"/>
    <w:rsid w:val="004A08A8"/>
    <w:rsid w:val="004A21E7"/>
    <w:rsid w:val="004C4F7B"/>
    <w:rsid w:val="004D42CA"/>
    <w:rsid w:val="004D5095"/>
    <w:rsid w:val="004E2B77"/>
    <w:rsid w:val="004E386D"/>
    <w:rsid w:val="004F16A1"/>
    <w:rsid w:val="004F3333"/>
    <w:rsid w:val="004F4D91"/>
    <w:rsid w:val="005015D0"/>
    <w:rsid w:val="00503215"/>
    <w:rsid w:val="005046E0"/>
    <w:rsid w:val="00505A5D"/>
    <w:rsid w:val="00522555"/>
    <w:rsid w:val="0052629A"/>
    <w:rsid w:val="005407EC"/>
    <w:rsid w:val="00551968"/>
    <w:rsid w:val="0055407A"/>
    <w:rsid w:val="005543DD"/>
    <w:rsid w:val="00557161"/>
    <w:rsid w:val="00557DE8"/>
    <w:rsid w:val="0056171F"/>
    <w:rsid w:val="00567F7A"/>
    <w:rsid w:val="00570747"/>
    <w:rsid w:val="005754F5"/>
    <w:rsid w:val="00576B71"/>
    <w:rsid w:val="00581D1D"/>
    <w:rsid w:val="00590AB2"/>
    <w:rsid w:val="0059141A"/>
    <w:rsid w:val="005960D5"/>
    <w:rsid w:val="005A22B0"/>
    <w:rsid w:val="005A36DB"/>
    <w:rsid w:val="005A7176"/>
    <w:rsid w:val="005B0317"/>
    <w:rsid w:val="005C1BBF"/>
    <w:rsid w:val="005C78A9"/>
    <w:rsid w:val="005D4608"/>
    <w:rsid w:val="005D6BCF"/>
    <w:rsid w:val="005E2995"/>
    <w:rsid w:val="005E65B6"/>
    <w:rsid w:val="005F193D"/>
    <w:rsid w:val="00605DCE"/>
    <w:rsid w:val="006129EC"/>
    <w:rsid w:val="00612C82"/>
    <w:rsid w:val="00613DAF"/>
    <w:rsid w:val="006150B8"/>
    <w:rsid w:val="00617741"/>
    <w:rsid w:val="006339B8"/>
    <w:rsid w:val="00635121"/>
    <w:rsid w:val="00641329"/>
    <w:rsid w:val="0064575F"/>
    <w:rsid w:val="00646D4D"/>
    <w:rsid w:val="006560B5"/>
    <w:rsid w:val="006568FD"/>
    <w:rsid w:val="00657BF5"/>
    <w:rsid w:val="00661858"/>
    <w:rsid w:val="006621CC"/>
    <w:rsid w:val="00662BA5"/>
    <w:rsid w:val="006704EE"/>
    <w:rsid w:val="006712B0"/>
    <w:rsid w:val="0067286F"/>
    <w:rsid w:val="00674EEA"/>
    <w:rsid w:val="00677C04"/>
    <w:rsid w:val="006842FF"/>
    <w:rsid w:val="00685EC7"/>
    <w:rsid w:val="006868B6"/>
    <w:rsid w:val="006A1E8F"/>
    <w:rsid w:val="006A442E"/>
    <w:rsid w:val="006B0648"/>
    <w:rsid w:val="006C2997"/>
    <w:rsid w:val="006C6CEC"/>
    <w:rsid w:val="006D3DBD"/>
    <w:rsid w:val="006D7998"/>
    <w:rsid w:val="006E60BE"/>
    <w:rsid w:val="006E7F1E"/>
    <w:rsid w:val="006F418C"/>
    <w:rsid w:val="006F5C2F"/>
    <w:rsid w:val="006F6A24"/>
    <w:rsid w:val="00706710"/>
    <w:rsid w:val="007158E6"/>
    <w:rsid w:val="007216C5"/>
    <w:rsid w:val="00731355"/>
    <w:rsid w:val="00732E20"/>
    <w:rsid w:val="007345B8"/>
    <w:rsid w:val="007449A1"/>
    <w:rsid w:val="00753C05"/>
    <w:rsid w:val="00753FFC"/>
    <w:rsid w:val="00755B63"/>
    <w:rsid w:val="00760A14"/>
    <w:rsid w:val="007778D4"/>
    <w:rsid w:val="00777BCD"/>
    <w:rsid w:val="00790847"/>
    <w:rsid w:val="007B1881"/>
    <w:rsid w:val="007B2DFC"/>
    <w:rsid w:val="007C1BBF"/>
    <w:rsid w:val="007C6DD8"/>
    <w:rsid w:val="007D3A18"/>
    <w:rsid w:val="007D619E"/>
    <w:rsid w:val="007F0A3A"/>
    <w:rsid w:val="008132AA"/>
    <w:rsid w:val="008275D0"/>
    <w:rsid w:val="008318E3"/>
    <w:rsid w:val="008377BB"/>
    <w:rsid w:val="008405EF"/>
    <w:rsid w:val="00841D69"/>
    <w:rsid w:val="00843F21"/>
    <w:rsid w:val="00843FC3"/>
    <w:rsid w:val="0084784F"/>
    <w:rsid w:val="0085024B"/>
    <w:rsid w:val="008574A1"/>
    <w:rsid w:val="0085755F"/>
    <w:rsid w:val="00861BF3"/>
    <w:rsid w:val="00865632"/>
    <w:rsid w:val="008714A8"/>
    <w:rsid w:val="00872DD5"/>
    <w:rsid w:val="0087317F"/>
    <w:rsid w:val="00873E24"/>
    <w:rsid w:val="00876C09"/>
    <w:rsid w:val="00880040"/>
    <w:rsid w:val="00881244"/>
    <w:rsid w:val="008959C5"/>
    <w:rsid w:val="00897BE5"/>
    <w:rsid w:val="008B20FC"/>
    <w:rsid w:val="008C201C"/>
    <w:rsid w:val="008C233A"/>
    <w:rsid w:val="008E02C3"/>
    <w:rsid w:val="008E2A02"/>
    <w:rsid w:val="008F0A73"/>
    <w:rsid w:val="008F0EC4"/>
    <w:rsid w:val="009103EF"/>
    <w:rsid w:val="00914123"/>
    <w:rsid w:val="00915E58"/>
    <w:rsid w:val="00921940"/>
    <w:rsid w:val="00926F67"/>
    <w:rsid w:val="009344A9"/>
    <w:rsid w:val="009370FF"/>
    <w:rsid w:val="00951440"/>
    <w:rsid w:val="009514ED"/>
    <w:rsid w:val="00953891"/>
    <w:rsid w:val="009548BC"/>
    <w:rsid w:val="009574C3"/>
    <w:rsid w:val="00962E0F"/>
    <w:rsid w:val="009635D1"/>
    <w:rsid w:val="0096413E"/>
    <w:rsid w:val="009644E3"/>
    <w:rsid w:val="00964599"/>
    <w:rsid w:val="00970109"/>
    <w:rsid w:val="00984570"/>
    <w:rsid w:val="0098502F"/>
    <w:rsid w:val="00985FA9"/>
    <w:rsid w:val="009941FB"/>
    <w:rsid w:val="0099650A"/>
    <w:rsid w:val="009A095E"/>
    <w:rsid w:val="009C06D3"/>
    <w:rsid w:val="009C2F80"/>
    <w:rsid w:val="009D1674"/>
    <w:rsid w:val="009D20AA"/>
    <w:rsid w:val="009D6CA0"/>
    <w:rsid w:val="009E152C"/>
    <w:rsid w:val="009E163D"/>
    <w:rsid w:val="009E56D3"/>
    <w:rsid w:val="009E6045"/>
    <w:rsid w:val="009F7D94"/>
    <w:rsid w:val="00A04697"/>
    <w:rsid w:val="00A05DCF"/>
    <w:rsid w:val="00A13395"/>
    <w:rsid w:val="00A1372B"/>
    <w:rsid w:val="00A16394"/>
    <w:rsid w:val="00A3572F"/>
    <w:rsid w:val="00A3798B"/>
    <w:rsid w:val="00A42423"/>
    <w:rsid w:val="00A531B1"/>
    <w:rsid w:val="00A56F9B"/>
    <w:rsid w:val="00A72C3D"/>
    <w:rsid w:val="00A73107"/>
    <w:rsid w:val="00A73CC2"/>
    <w:rsid w:val="00A77C90"/>
    <w:rsid w:val="00A806D8"/>
    <w:rsid w:val="00A8718E"/>
    <w:rsid w:val="00A87983"/>
    <w:rsid w:val="00AA2D4A"/>
    <w:rsid w:val="00AA3818"/>
    <w:rsid w:val="00AB0A4C"/>
    <w:rsid w:val="00AB15FA"/>
    <w:rsid w:val="00AB1CAC"/>
    <w:rsid w:val="00AB37ED"/>
    <w:rsid w:val="00AB4CB5"/>
    <w:rsid w:val="00AC0E85"/>
    <w:rsid w:val="00AC4CD9"/>
    <w:rsid w:val="00AC5B4C"/>
    <w:rsid w:val="00AC6F1A"/>
    <w:rsid w:val="00AD49ED"/>
    <w:rsid w:val="00AD5AE2"/>
    <w:rsid w:val="00AD693E"/>
    <w:rsid w:val="00AE0EA8"/>
    <w:rsid w:val="00AE1851"/>
    <w:rsid w:val="00B02D47"/>
    <w:rsid w:val="00B05DBD"/>
    <w:rsid w:val="00B139E9"/>
    <w:rsid w:val="00B15E2E"/>
    <w:rsid w:val="00B20537"/>
    <w:rsid w:val="00B20842"/>
    <w:rsid w:val="00B214C0"/>
    <w:rsid w:val="00B2361E"/>
    <w:rsid w:val="00B23D15"/>
    <w:rsid w:val="00B245A6"/>
    <w:rsid w:val="00B37CDF"/>
    <w:rsid w:val="00B40701"/>
    <w:rsid w:val="00B46FEF"/>
    <w:rsid w:val="00B53AC7"/>
    <w:rsid w:val="00B544BE"/>
    <w:rsid w:val="00B55B29"/>
    <w:rsid w:val="00B66FC8"/>
    <w:rsid w:val="00B73345"/>
    <w:rsid w:val="00B77934"/>
    <w:rsid w:val="00B93301"/>
    <w:rsid w:val="00BA3865"/>
    <w:rsid w:val="00BA5B2E"/>
    <w:rsid w:val="00BB1285"/>
    <w:rsid w:val="00BB47BF"/>
    <w:rsid w:val="00BB7514"/>
    <w:rsid w:val="00BC243C"/>
    <w:rsid w:val="00BC5F7E"/>
    <w:rsid w:val="00BC7D51"/>
    <w:rsid w:val="00BD5022"/>
    <w:rsid w:val="00BD6B8E"/>
    <w:rsid w:val="00BE0401"/>
    <w:rsid w:val="00BE0E65"/>
    <w:rsid w:val="00BE3694"/>
    <w:rsid w:val="00BE6362"/>
    <w:rsid w:val="00BE65D2"/>
    <w:rsid w:val="00BE73C8"/>
    <w:rsid w:val="00BF4A64"/>
    <w:rsid w:val="00BF617C"/>
    <w:rsid w:val="00BF785F"/>
    <w:rsid w:val="00C0184A"/>
    <w:rsid w:val="00C019A9"/>
    <w:rsid w:val="00C176D2"/>
    <w:rsid w:val="00C17A0D"/>
    <w:rsid w:val="00C50C39"/>
    <w:rsid w:val="00C57203"/>
    <w:rsid w:val="00C65412"/>
    <w:rsid w:val="00C671E2"/>
    <w:rsid w:val="00C747FA"/>
    <w:rsid w:val="00C81A8C"/>
    <w:rsid w:val="00C84B0D"/>
    <w:rsid w:val="00C865A5"/>
    <w:rsid w:val="00CA6148"/>
    <w:rsid w:val="00CD3F89"/>
    <w:rsid w:val="00CD3F8A"/>
    <w:rsid w:val="00CE4D9F"/>
    <w:rsid w:val="00CE6BF3"/>
    <w:rsid w:val="00CE7B36"/>
    <w:rsid w:val="00CE7FE4"/>
    <w:rsid w:val="00CF10DB"/>
    <w:rsid w:val="00D02CD0"/>
    <w:rsid w:val="00D046A5"/>
    <w:rsid w:val="00D05827"/>
    <w:rsid w:val="00D15EB2"/>
    <w:rsid w:val="00D17A29"/>
    <w:rsid w:val="00D273EF"/>
    <w:rsid w:val="00D51B39"/>
    <w:rsid w:val="00D5395A"/>
    <w:rsid w:val="00D72D4A"/>
    <w:rsid w:val="00D759C6"/>
    <w:rsid w:val="00D8045D"/>
    <w:rsid w:val="00D81A1F"/>
    <w:rsid w:val="00D83BFB"/>
    <w:rsid w:val="00D8437C"/>
    <w:rsid w:val="00D85EBC"/>
    <w:rsid w:val="00D87054"/>
    <w:rsid w:val="00D94AA7"/>
    <w:rsid w:val="00DA18BD"/>
    <w:rsid w:val="00DA27AD"/>
    <w:rsid w:val="00DA59D3"/>
    <w:rsid w:val="00DB0729"/>
    <w:rsid w:val="00DC3D98"/>
    <w:rsid w:val="00DE1161"/>
    <w:rsid w:val="00DE4326"/>
    <w:rsid w:val="00DF3D04"/>
    <w:rsid w:val="00DF4292"/>
    <w:rsid w:val="00DF565F"/>
    <w:rsid w:val="00DF60B7"/>
    <w:rsid w:val="00E0274F"/>
    <w:rsid w:val="00E028D3"/>
    <w:rsid w:val="00E03646"/>
    <w:rsid w:val="00E038B4"/>
    <w:rsid w:val="00E175E2"/>
    <w:rsid w:val="00E20D0C"/>
    <w:rsid w:val="00E247A0"/>
    <w:rsid w:val="00E30414"/>
    <w:rsid w:val="00E41A7D"/>
    <w:rsid w:val="00E4480F"/>
    <w:rsid w:val="00E45212"/>
    <w:rsid w:val="00E46883"/>
    <w:rsid w:val="00E54FD7"/>
    <w:rsid w:val="00E55F77"/>
    <w:rsid w:val="00E64194"/>
    <w:rsid w:val="00E64BB7"/>
    <w:rsid w:val="00E76D20"/>
    <w:rsid w:val="00E82E9D"/>
    <w:rsid w:val="00E873AC"/>
    <w:rsid w:val="00E92A30"/>
    <w:rsid w:val="00E94027"/>
    <w:rsid w:val="00EA297D"/>
    <w:rsid w:val="00EA6504"/>
    <w:rsid w:val="00EB7E2A"/>
    <w:rsid w:val="00EB7E71"/>
    <w:rsid w:val="00EC05B1"/>
    <w:rsid w:val="00EC115E"/>
    <w:rsid w:val="00EC5EB1"/>
    <w:rsid w:val="00EE38F2"/>
    <w:rsid w:val="00EE782D"/>
    <w:rsid w:val="00EF055A"/>
    <w:rsid w:val="00EF4121"/>
    <w:rsid w:val="00EF77DD"/>
    <w:rsid w:val="00F10144"/>
    <w:rsid w:val="00F11991"/>
    <w:rsid w:val="00F12D42"/>
    <w:rsid w:val="00F20BD2"/>
    <w:rsid w:val="00F20D41"/>
    <w:rsid w:val="00F33DBA"/>
    <w:rsid w:val="00F36E20"/>
    <w:rsid w:val="00F420DC"/>
    <w:rsid w:val="00F51F10"/>
    <w:rsid w:val="00F52118"/>
    <w:rsid w:val="00F52699"/>
    <w:rsid w:val="00F575D6"/>
    <w:rsid w:val="00F61D4D"/>
    <w:rsid w:val="00F66955"/>
    <w:rsid w:val="00F74438"/>
    <w:rsid w:val="00F750F4"/>
    <w:rsid w:val="00F75C26"/>
    <w:rsid w:val="00F811CB"/>
    <w:rsid w:val="00F81A9E"/>
    <w:rsid w:val="00F905F9"/>
    <w:rsid w:val="00F91CDB"/>
    <w:rsid w:val="00F93643"/>
    <w:rsid w:val="00FA3470"/>
    <w:rsid w:val="00FB0345"/>
    <w:rsid w:val="00FB0D19"/>
    <w:rsid w:val="00FB1587"/>
    <w:rsid w:val="00FB1799"/>
    <w:rsid w:val="00FC5618"/>
    <w:rsid w:val="00FD261F"/>
    <w:rsid w:val="00FD2844"/>
    <w:rsid w:val="00FD38AA"/>
    <w:rsid w:val="00FD49D4"/>
    <w:rsid w:val="00FD6F4E"/>
    <w:rsid w:val="00FD74D5"/>
    <w:rsid w:val="00FD793C"/>
    <w:rsid w:val="00FE386A"/>
    <w:rsid w:val="00FE3C1C"/>
    <w:rsid w:val="00FE41C7"/>
    <w:rsid w:val="00FE7037"/>
    <w:rsid w:val="00FF180F"/>
    <w:rsid w:val="00FF7799"/>
    <w:rsid w:val="01A54735"/>
    <w:rsid w:val="08EA8FC8"/>
    <w:rsid w:val="0F7C8463"/>
    <w:rsid w:val="23B02B0A"/>
    <w:rsid w:val="3761D05E"/>
    <w:rsid w:val="4B76FB70"/>
    <w:rsid w:val="4C822058"/>
    <w:rsid w:val="4C8A0CE3"/>
    <w:rsid w:val="5A63DAC2"/>
    <w:rsid w:val="6476EFFD"/>
    <w:rsid w:val="6597B072"/>
    <w:rsid w:val="670F0754"/>
    <w:rsid w:val="67EA6C33"/>
    <w:rsid w:val="69D6B67B"/>
    <w:rsid w:val="7BAFE6AC"/>
    <w:rsid w:val="7D1C8E7C"/>
    <w:rsid w:val="7F7FE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64EB64D"/>
  <w15:docId w15:val="{0B424713-4950-4ED5-9FE5-A1769BAC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numPr>
        <w:ilvl w:val="1"/>
        <w:numId w:val="1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numPr>
        <w:ilvl w:val="2"/>
        <w:numId w:val="11"/>
      </w:numPr>
      <w:spacing w:before="240" w:after="6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styleId="TOC3">
    <w:name w:val="toc 3"/>
    <w:basedOn w:val="Normal"/>
    <w:next w:val="Normal"/>
    <w:uiPriority w:val="39"/>
    <w:rsid w:val="00AB37ED"/>
    <w:pPr>
      <w:ind w:left="480"/>
    </w:pPr>
    <w:rPr>
      <w:szCs w:val="20"/>
    </w:rPr>
  </w:style>
  <w:style w:type="table" w:styleId="TableGrid">
    <w:name w:val="Table Grid"/>
    <w:basedOn w:val="TableNormal"/>
    <w:rsid w:val="000734E4"/>
    <w:pPr>
      <w:suppressAutoHyphens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rsid w:val="00C865A5"/>
    <w:pPr>
      <w:pBdr>
        <w:bottom w:val="single" w:sz="4" w:space="1" w:color="auto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character" w:customStyle="1" w:styleId="DocumentnamecaptionChar">
    <w:name w:val="Document name caption Char"/>
    <w:link w:val="Documentnamecaption"/>
    <w:rsid w:val="0023349D"/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rsid w:val="00AB37ED"/>
    <w:pPr>
      <w:suppressAutoHyphens/>
    </w:pPr>
    <w:rPr>
      <w:iCs/>
      <w:noProof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character" w:styleId="Hyperlink">
    <w:name w:val="Hyper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rsid w:val="00AB37ED"/>
  </w:style>
  <w:style w:type="character" w:customStyle="1" w:styleId="Heading2Char">
    <w:name w:val="Heading 2 Char"/>
    <w:link w:val="Heading2"/>
    <w:rsid w:val="0023349D"/>
    <w:rPr>
      <w:rFonts w:ascii="Verdana" w:hAnsi="Verdana" w:cs="Arial"/>
      <w:b/>
      <w:bCs/>
      <w:i/>
      <w:iCs/>
      <w:sz w:val="24"/>
      <w:szCs w:val="28"/>
      <w:lang w:val="nl-NL"/>
    </w:rPr>
  </w:style>
  <w:style w:type="paragraph" w:styleId="BalloonText">
    <w:name w:val="Balloon Text"/>
    <w:basedOn w:val="Normal"/>
    <w:semiHidden/>
    <w:rsid w:val="004342A6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semiHidden/>
    <w:rsid w:val="00E028D3"/>
    <w:pPr>
      <w:ind w:left="720"/>
    </w:pPr>
    <w:rPr>
      <w:szCs w:val="20"/>
    </w:rPr>
  </w:style>
  <w:style w:type="paragraph" w:styleId="TOC5">
    <w:name w:val="toc 5"/>
    <w:basedOn w:val="Normal"/>
    <w:next w:val="Normal"/>
    <w:semiHidden/>
    <w:rsid w:val="00E028D3"/>
    <w:pPr>
      <w:ind w:left="960"/>
    </w:pPr>
    <w:rPr>
      <w:szCs w:val="20"/>
    </w:rPr>
  </w:style>
  <w:style w:type="paragraph" w:styleId="TOC6">
    <w:name w:val="toc 6"/>
    <w:basedOn w:val="Normal"/>
    <w:next w:val="Normal"/>
    <w:semiHidden/>
    <w:rsid w:val="00E028D3"/>
    <w:pPr>
      <w:ind w:left="1200"/>
    </w:pPr>
    <w:rPr>
      <w:szCs w:val="20"/>
    </w:rPr>
  </w:style>
  <w:style w:type="paragraph" w:styleId="TOC7">
    <w:name w:val="toc 7"/>
    <w:basedOn w:val="Normal"/>
    <w:next w:val="Normal"/>
    <w:semiHidden/>
    <w:rsid w:val="00E028D3"/>
    <w:pPr>
      <w:ind w:left="1440"/>
    </w:pPr>
    <w:rPr>
      <w:szCs w:val="20"/>
    </w:rPr>
  </w:style>
  <w:style w:type="paragraph" w:styleId="TOC8">
    <w:name w:val="toc 8"/>
    <w:basedOn w:val="Normal"/>
    <w:next w:val="Normal"/>
    <w:semiHidden/>
    <w:rsid w:val="00E028D3"/>
    <w:pPr>
      <w:ind w:left="1680"/>
    </w:pPr>
    <w:rPr>
      <w:szCs w:val="20"/>
    </w:rPr>
  </w:style>
  <w:style w:type="paragraph" w:styleId="TOC9">
    <w:name w:val="toc 9"/>
    <w:basedOn w:val="Normal"/>
    <w:next w:val="Normal"/>
    <w:semiHidden/>
    <w:rsid w:val="00E028D3"/>
    <w:pPr>
      <w:ind w:left="1920"/>
    </w:pPr>
    <w:rPr>
      <w:szCs w:val="20"/>
    </w:rPr>
  </w:style>
  <w:style w:type="paragraph" w:styleId="BodyText">
    <w:name w:val="Body Text"/>
    <w:basedOn w:val="Normal"/>
    <w:link w:val="BodyTextChar"/>
    <w:rsid w:val="001F7CB6"/>
    <w:pPr>
      <w:spacing w:after="120"/>
    </w:pPr>
  </w:style>
  <w:style w:type="paragraph" w:styleId="BlockText">
    <w:name w:val="Block Text"/>
    <w:basedOn w:val="Normal"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rsid w:val="00BB128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BodyTextChar">
    <w:name w:val="Body Text Char"/>
    <w:basedOn w:val="DefaultParagraphFont"/>
    <w:link w:val="BodyText"/>
    <w:rsid w:val="006621CC"/>
    <w:rPr>
      <w:rFonts w:ascii="Verdana" w:hAnsi="Verdana" w:cs="Arial"/>
      <w:szCs w:val="36"/>
      <w:lang w:val="nl-NL"/>
    </w:rPr>
  </w:style>
  <w:style w:type="paragraph" w:styleId="Subtitle">
    <w:name w:val="Subtitle"/>
    <w:basedOn w:val="Normal"/>
    <w:next w:val="Normal"/>
    <w:link w:val="SubtitleChar"/>
    <w:qFormat/>
    <w:rsid w:val="003E4E3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4E3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auto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5E65B6"/>
    <w:rPr>
      <w:color w:val="808080"/>
    </w:rPr>
  </w:style>
  <w:style w:type="character" w:styleId="Emphasis">
    <w:name w:val="Emphasis"/>
    <w:basedOn w:val="DefaultParagraphFont"/>
    <w:qFormat/>
    <w:rsid w:val="00346BD3"/>
    <w:rPr>
      <w:i/>
      <w:iCs/>
    </w:rPr>
  </w:style>
  <w:style w:type="paragraph" w:styleId="ListParagraph">
    <w:name w:val="List Paragraph"/>
    <w:basedOn w:val="Normal"/>
    <w:uiPriority w:val="34"/>
    <w:qFormat/>
    <w:rsid w:val="00346BD3"/>
    <w:pPr>
      <w:ind w:left="720"/>
    </w:pPr>
    <w:rPr>
      <w:rFonts w:ascii="Calibri" w:eastAsiaTheme="minorHAnsi" w:hAnsi="Calibri" w:cs="Times New Roman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7313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ery.yahooapis.com/v1/public/yql?q=select%20*%20from%20weather.forecast%20where%20woeid%20in%20(select%20woeid%20from%20geo.places(1)%20where%20text%3D%22nome%2C%20ak%22)&amp;format=json&amp;env=store%3A%2F%2Fdatatables.org%2Falltableswithkeys)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.a.tataru\Documents\Template%20-%20NetRom%20-%20Lite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2016-10-25T00:00:00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e18a4cb0-6c4d-4365-97ae-46f0e6eaff5a">1</Document_x0020_Vers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5825D2798AC4BA35631A5878501DD" ma:contentTypeVersion="3" ma:contentTypeDescription="Create a new document." ma:contentTypeScope="" ma:versionID="744ec3f55a05954fa560cbbeffcbc0b4">
  <xsd:schema xmlns:xsd="http://www.w3.org/2001/XMLSchema" xmlns:xs="http://www.w3.org/2001/XMLSchema" xmlns:p="http://schemas.microsoft.com/office/2006/metadata/properties" xmlns:ns2="e18a4cb0-6c4d-4365-97ae-46f0e6eaff5a" xmlns:ns3="bef6ea16-829a-413d-9da7-c61a11e5718b" targetNamespace="http://schemas.microsoft.com/office/2006/metadata/properties" ma:root="true" ma:fieldsID="c5f22b867864573acb999cdedde9576e" ns2:_="" ns3:_="">
    <xsd:import namespace="e18a4cb0-6c4d-4365-97ae-46f0e6eaff5a"/>
    <xsd:import namespace="bef6ea16-829a-413d-9da7-c61a11e5718b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a4cb0-6c4d-4365-97ae-46f0e6eaff5a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6ea16-829a-413d-9da7-c61a11e5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49CC1682-7A0A-4F08-BEE1-ECE9ED66C9B6}"/>
</file>

<file path=customXml/itemProps3.xml><?xml version="1.0" encoding="utf-8"?>
<ds:datastoreItem xmlns:ds="http://schemas.openxmlformats.org/officeDocument/2006/customXml" ds:itemID="{70BC655A-4E11-490B-AA4D-D211520B295D}"/>
</file>

<file path=customXml/itemProps4.xml><?xml version="1.0" encoding="utf-8"?>
<ds:datastoreItem xmlns:ds="http://schemas.openxmlformats.org/officeDocument/2006/customXml" ds:itemID="{89419D9D-AD5F-4D81-8E42-E7EDA32DA423}"/>
</file>

<file path=docProps/app.xml><?xml version="1.0" encoding="utf-8"?>
<Properties xmlns="http://schemas.openxmlformats.org/officeDocument/2006/extended-properties" xmlns:vt="http://schemas.openxmlformats.org/officeDocument/2006/docPropsVTypes">
  <Template>Template - NetRom - Lite Document.dotx</Template>
  <TotalTime>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Outlook Dashboard</vt:lpstr>
    </vt:vector>
  </TitlesOfParts>
  <Company>NetRom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Outlook Dashboard</dc:title>
  <dc:subject>Outlook Dashboard</dc:subject>
  <dc:creator>Catalin Anghel Tataru</dc:creator>
  <cp:keywords>Template; Document Template; Standards</cp:keywords>
  <cp:lastModifiedBy>Catalin Anghel Tataru</cp:lastModifiedBy>
  <cp:revision>2</cp:revision>
  <cp:lastPrinted>2008-01-11T07:51:00Z</cp:lastPrinted>
  <dcterms:created xsi:type="dcterms:W3CDTF">2016-11-17T07:21:00Z</dcterms:created>
  <dcterms:modified xsi:type="dcterms:W3CDTF">2016-11-17T07:21:00Z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0x0101009215825D2798AC4BA35631A5878501DD</vt:lpwstr>
  </property>
  <property fmtid="{D5CDD505-2E9C-101B-9397-08002B2CF9AE}" pid="3" name="_dlc_DocIdItemGuid">
    <vt:lpwstr>91ebbf94-7edd-4484-b444-ab1e9f84c92c</vt:lpwstr>
  </property>
  <property fmtid="{D5CDD505-2E9C-101B-9397-08002B2CF9AE}" pid="4" name="TaxKeyword">
    <vt:lpwstr>11;#Standards|23b4339f-c69e-45f5-b370-dbdbb58eee6a;#13;#Template|62df35dc-c3fd-48b6-b683-df6859cf29fa;#28;#Document Template|046104a3-65e5-4168-8321-8a006e0b0d4e</vt:lpwstr>
  </property>
  <property fmtid="{D5CDD505-2E9C-101B-9397-08002B2CF9AE}" pid="5" name="TaxCatchAll">
    <vt:lpwstr>4;#Standards;#2;#Template;#7;#Document Template</vt:lpwstr>
  </property>
  <property fmtid="{D5CDD505-2E9C-101B-9397-08002B2CF9AE}" pid="6" name="TaxKeywordTaxHTField">
    <vt:lpwstr>Standards|23b4339f-c69e-45f5-b370-dbdbb58eee6a;Template|62df35dc-c3fd-48b6-b683-df6859cf29fa;Document Template|046104a3-65e5-4168-8321-8a006e0b0d4e</vt:lpwstr>
  </property>
</Properties>
</file>